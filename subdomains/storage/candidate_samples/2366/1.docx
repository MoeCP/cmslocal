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BBB" w:rsidRDefault="00FC2BBB" w:rsidP="00EE2CBC">
      <w:pPr>
        <w:rPr>
          <w:kern w:val="36"/>
        </w:rPr>
      </w:pPr>
      <w:r>
        <w:rPr>
          <w:kern w:val="36"/>
        </w:rPr>
        <w:t>Assault and Domestic Violence</w:t>
      </w:r>
    </w:p>
    <w:p w:rsidR="00FC2BBB" w:rsidRDefault="00FC2BBB" w:rsidP="00EE2CBC">
      <w:pPr>
        <w:rPr>
          <w:kern w:val="36"/>
        </w:rPr>
      </w:pPr>
      <w:r>
        <w:rPr>
          <w:kern w:val="36"/>
        </w:rPr>
        <w:t xml:space="preserve">The alleged domestic violence between Rihanna and Christopher Brown had people around the world talking about assault and domestic violence. Under </w:t>
      </w:r>
      <w:smartTag w:uri="urn:schemas-microsoft-com:office:smarttags" w:element="place">
        <w:smartTag w:uri="urn:schemas-microsoft-com:office:smarttags" w:element="State">
          <w:r>
            <w:rPr>
              <w:kern w:val="36"/>
            </w:rPr>
            <w:t>California</w:t>
          </w:r>
        </w:smartTag>
      </w:smartTag>
      <w:r>
        <w:rPr>
          <w:kern w:val="36"/>
        </w:rPr>
        <w:t xml:space="preserve"> law, assault is an unlawful attempt to commit a violent injury on another. You don’t even have to make contact to be charged with assault---you just have to make the attempt. Simple assault is a misdemeanor under </w:t>
      </w:r>
      <w:smartTag w:uri="urn:schemas-microsoft-com:office:smarttags" w:element="place">
        <w:smartTag w:uri="urn:schemas-microsoft-com:office:smarttags" w:element="State">
          <w:r>
            <w:rPr>
              <w:kern w:val="36"/>
            </w:rPr>
            <w:t>California</w:t>
          </w:r>
        </w:smartTag>
      </w:smartTag>
      <w:r>
        <w:rPr>
          <w:kern w:val="36"/>
        </w:rPr>
        <w:t xml:space="preserve"> law. </w:t>
      </w:r>
      <w:smartTag w:uri="urn:schemas-microsoft-com:office:smarttags" w:element="place">
        <w:smartTag w:uri="urn:schemas-microsoft-com:office:smarttags" w:element="State">
          <w:r>
            <w:rPr>
              <w:kern w:val="36"/>
            </w:rPr>
            <w:t>California</w:t>
          </w:r>
        </w:smartTag>
      </w:smartTag>
      <w:r>
        <w:rPr>
          <w:kern w:val="36"/>
        </w:rPr>
        <w:t xml:space="preserve"> aggravated assault involves a deadly weapon such as a knife or gun.  Most of the time, the assault occurs between people who know each other. </w:t>
      </w:r>
    </w:p>
    <w:p w:rsidR="00FC2BBB" w:rsidRDefault="00FC2BBB" w:rsidP="00EE2CBC">
      <w:pPr>
        <w:rPr>
          <w:kern w:val="36"/>
        </w:rPr>
      </w:pPr>
    </w:p>
    <w:p w:rsidR="00FC2BBB" w:rsidRDefault="00FC2BBB" w:rsidP="00EE2CBC">
      <w:pPr>
        <w:rPr>
          <w:kern w:val="36"/>
        </w:rPr>
      </w:pPr>
      <w:r>
        <w:rPr>
          <w:kern w:val="36"/>
        </w:rPr>
        <w:t>Domestic violence is a separate charge involving the abuse of someone who lives with the offender. The victim could be a wife, husband, child or parent. Domestic violence is one of the most painful assaults because of the emotional impact of being abused by someone you love.</w:t>
      </w:r>
    </w:p>
    <w:p w:rsidR="00FC2BBB" w:rsidRDefault="00FC2BBB" w:rsidP="003B5BAB">
      <w:pPr>
        <w:rPr>
          <w:kern w:val="36"/>
        </w:rPr>
      </w:pPr>
    </w:p>
    <w:p w:rsidR="00FC2BBB" w:rsidRPr="00D930B0" w:rsidRDefault="00FC2BBB" w:rsidP="003B5BAB">
      <w:pPr>
        <w:rPr>
          <w:b/>
          <w:bCs/>
          <w:kern w:val="36"/>
        </w:rPr>
      </w:pPr>
      <w:r w:rsidRPr="00D930B0">
        <w:rPr>
          <w:b/>
          <w:bCs/>
          <w:kern w:val="36"/>
        </w:rPr>
        <w:t>Penalties for assault and domestic violence</w:t>
      </w:r>
    </w:p>
    <w:p w:rsidR="00FC2BBB" w:rsidRDefault="00FC2BBB" w:rsidP="003B5BAB">
      <w:pPr>
        <w:rPr>
          <w:kern w:val="36"/>
        </w:rPr>
      </w:pPr>
    </w:p>
    <w:p w:rsidR="00FC2BBB" w:rsidRDefault="00FC2BBB" w:rsidP="003B5BAB">
      <w:pPr>
        <w:rPr>
          <w:kern w:val="36"/>
        </w:rPr>
      </w:pPr>
      <w:r>
        <w:rPr>
          <w:kern w:val="36"/>
        </w:rPr>
        <w:t xml:space="preserve">Simple assault is a misdemeanor and usually does not result in prison time. Sentences may include up to six months in the county jail; a probation of up to three years, community service and up to a $1,000 fine. While on probation, the offender may be required to complete counseling.  </w:t>
      </w:r>
    </w:p>
    <w:p w:rsidR="00FC2BBB" w:rsidRDefault="00FC2BBB" w:rsidP="003B5BAB">
      <w:pPr>
        <w:rPr>
          <w:kern w:val="36"/>
        </w:rPr>
      </w:pPr>
    </w:p>
    <w:p w:rsidR="00FC2BBB" w:rsidRDefault="00FC2BBB" w:rsidP="003B5BAB">
      <w:pPr>
        <w:rPr>
          <w:kern w:val="36"/>
        </w:rPr>
      </w:pPr>
      <w:r>
        <w:rPr>
          <w:kern w:val="36"/>
        </w:rPr>
        <w:t>Aggravated assault is a serious felony and penalties can range from two to 12 years in prison, lengthy probation and up to $10,000 in fines. The offender may be required to pay restitution to the victim. The sentenced is determined by several factors including the weapon used, the criminal history of the offender and the injuries of the victim.</w:t>
      </w:r>
    </w:p>
    <w:p w:rsidR="00FC2BBB" w:rsidRDefault="00FC2BBB" w:rsidP="003B5BAB">
      <w:pPr>
        <w:rPr>
          <w:kern w:val="36"/>
        </w:rPr>
      </w:pPr>
    </w:p>
    <w:p w:rsidR="00FC2BBB" w:rsidRPr="003B5BAB" w:rsidRDefault="00FC2BBB" w:rsidP="003B5BAB">
      <w:pPr>
        <w:rPr>
          <w:kern w:val="36"/>
        </w:rPr>
      </w:pPr>
      <w:r>
        <w:rPr>
          <w:kern w:val="36"/>
        </w:rPr>
        <w:t xml:space="preserve">Many people were outraged when Chris Brown received five years of probation, 180 days of community service and ordered to participate in a domestic abuse program for his assault on Rihanna. But his sentence was not unusual. Most first time offenders only receive probation, fines and are ordered to attend some type of counseling (anger management, domestic violence, etc…). However, if the assault was so serious that it was charged as a felony, the offender could spend several years in prison. </w:t>
      </w:r>
    </w:p>
    <w:p w:rsidR="00FC2BBB" w:rsidRDefault="00FC2BBB" w:rsidP="00EE2CBC">
      <w:pPr>
        <w:rPr>
          <w:kern w:val="36"/>
        </w:rPr>
      </w:pPr>
    </w:p>
    <w:p w:rsidR="00FC2BBB" w:rsidRDefault="00FC2BBB" w:rsidP="009875DC">
      <w:pPr>
        <w:rPr>
          <w:kern w:val="36"/>
        </w:rPr>
      </w:pPr>
    </w:p>
    <w:p w:rsidR="00FC2BBB" w:rsidRDefault="00FC2BBB" w:rsidP="009875DC">
      <w:pPr>
        <w:rPr>
          <w:kern w:val="36"/>
        </w:rPr>
      </w:pPr>
    </w:p>
    <w:p w:rsidR="00FC2BBB" w:rsidRDefault="00FC2BBB" w:rsidP="009875DC">
      <w:pPr>
        <w:rPr>
          <w:kern w:val="36"/>
        </w:rPr>
      </w:pPr>
    </w:p>
    <w:p w:rsidR="00FC2BBB" w:rsidRDefault="00FC2BBB" w:rsidP="009875DC">
      <w:pPr>
        <w:rPr>
          <w:kern w:val="36"/>
        </w:rPr>
      </w:pPr>
      <w:r>
        <w:rPr>
          <w:kern w:val="36"/>
        </w:rPr>
        <w:t xml:space="preserve">The attorneys </w:t>
      </w:r>
      <w:r w:rsidRPr="00D930B0">
        <w:rPr>
          <w:kern w:val="36"/>
          <w:highlight w:val="black"/>
        </w:rPr>
        <w:t>at Luftman, Heck and Associates</w:t>
      </w:r>
      <w:r>
        <w:rPr>
          <w:kern w:val="36"/>
        </w:rPr>
        <w:t xml:space="preserve"> understand the complexity of assault and domestic violence laws. You have a defense if you were:</w:t>
      </w:r>
    </w:p>
    <w:p w:rsidR="00FC2BBB" w:rsidRDefault="00FC2BBB" w:rsidP="009875DC">
      <w:pPr>
        <w:pStyle w:val="ListParagraph"/>
        <w:numPr>
          <w:ilvl w:val="0"/>
          <w:numId w:val="4"/>
        </w:numPr>
        <w:rPr>
          <w:kern w:val="36"/>
        </w:rPr>
      </w:pPr>
      <w:r>
        <w:rPr>
          <w:kern w:val="36"/>
        </w:rPr>
        <w:t>Defending yourself or your property. Someone tries to break into your home and you hit them with a baseball bat. This is considered self-defense.</w:t>
      </w:r>
    </w:p>
    <w:p w:rsidR="00FC2BBB" w:rsidRDefault="00FC2BBB" w:rsidP="009875DC">
      <w:pPr>
        <w:pStyle w:val="ListParagraph"/>
        <w:numPr>
          <w:ilvl w:val="0"/>
          <w:numId w:val="4"/>
        </w:numPr>
        <w:rPr>
          <w:kern w:val="36"/>
        </w:rPr>
      </w:pPr>
      <w:r>
        <w:rPr>
          <w:kern w:val="36"/>
        </w:rPr>
        <w:t xml:space="preserve">Trying to stop a crime. For example, you see a man walking into a convenience store with a gun and you assault him to stop him from robbing the store. </w:t>
      </w:r>
    </w:p>
    <w:p w:rsidR="00FC2BBB" w:rsidRDefault="00FC2BBB" w:rsidP="00FB0C68">
      <w:pPr>
        <w:rPr>
          <w:kern w:val="36"/>
        </w:rPr>
      </w:pPr>
    </w:p>
    <w:p w:rsidR="00FC2BBB" w:rsidRPr="00FB0C68" w:rsidRDefault="00FC2BBB" w:rsidP="00FB0C68">
      <w:pPr>
        <w:rPr>
          <w:kern w:val="36"/>
        </w:rPr>
      </w:pPr>
      <w:r>
        <w:rPr>
          <w:kern w:val="36"/>
        </w:rPr>
        <w:t xml:space="preserve">Many people are falsely accused of domestic violence or assault. Let us help you get the charges dismissed and keep a conviction off your record. </w:t>
      </w:r>
    </w:p>
    <w:p w:rsidR="00FC2BBB" w:rsidRPr="007D119F" w:rsidRDefault="00FC2BBB" w:rsidP="007D119F">
      <w:pPr>
        <w:spacing w:before="150" w:after="150" w:line="270" w:lineRule="atLeast"/>
        <w:rPr>
          <w:rFonts w:ascii="Arial" w:hAnsi="Arial" w:cs="Arial"/>
          <w:color w:val="000000"/>
          <w:sz w:val="18"/>
          <w:szCs w:val="18"/>
        </w:rPr>
      </w:pPr>
    </w:p>
    <w:sectPr w:rsidR="00FC2BBB" w:rsidRPr="007D119F" w:rsidSect="004307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E6883"/>
    <w:multiLevelType w:val="multilevel"/>
    <w:tmpl w:val="6F36C5AC"/>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48DC623B"/>
    <w:multiLevelType w:val="multilevel"/>
    <w:tmpl w:val="61B4B730"/>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5F050D8A"/>
    <w:multiLevelType w:val="hybridMultilevel"/>
    <w:tmpl w:val="2C0C15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6D0D6A73"/>
    <w:multiLevelType w:val="multilevel"/>
    <w:tmpl w:val="0B507394"/>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739606C2"/>
    <w:multiLevelType w:val="multilevel"/>
    <w:tmpl w:val="F8A20C5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doNotValidateAgainstSchema/>
  <w:doNotDemarcateInvalidXml/>
  <w:compat>
    <w:applyBreaking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6843"/>
    <w:rsid w:val="0000513E"/>
    <w:rsid w:val="0000786B"/>
    <w:rsid w:val="00011693"/>
    <w:rsid w:val="00011ECB"/>
    <w:rsid w:val="00022A66"/>
    <w:rsid w:val="00023458"/>
    <w:rsid w:val="00031108"/>
    <w:rsid w:val="00044763"/>
    <w:rsid w:val="00045E71"/>
    <w:rsid w:val="0005013A"/>
    <w:rsid w:val="00052593"/>
    <w:rsid w:val="00052889"/>
    <w:rsid w:val="00054867"/>
    <w:rsid w:val="00071F70"/>
    <w:rsid w:val="000731BE"/>
    <w:rsid w:val="00076C68"/>
    <w:rsid w:val="0007798A"/>
    <w:rsid w:val="00093584"/>
    <w:rsid w:val="000A2BD9"/>
    <w:rsid w:val="000C5B89"/>
    <w:rsid w:val="000C6682"/>
    <w:rsid w:val="000D6FE0"/>
    <w:rsid w:val="000E731C"/>
    <w:rsid w:val="000F7870"/>
    <w:rsid w:val="001040AD"/>
    <w:rsid w:val="00112AD0"/>
    <w:rsid w:val="00124AFC"/>
    <w:rsid w:val="00133BBE"/>
    <w:rsid w:val="00133FAB"/>
    <w:rsid w:val="00150246"/>
    <w:rsid w:val="00160FBB"/>
    <w:rsid w:val="00167AA1"/>
    <w:rsid w:val="00167F9F"/>
    <w:rsid w:val="00181D05"/>
    <w:rsid w:val="00195541"/>
    <w:rsid w:val="001A52EA"/>
    <w:rsid w:val="001B3908"/>
    <w:rsid w:val="001B484A"/>
    <w:rsid w:val="001C0FDC"/>
    <w:rsid w:val="001C3519"/>
    <w:rsid w:val="001C7437"/>
    <w:rsid w:val="001D37B5"/>
    <w:rsid w:val="001D43FD"/>
    <w:rsid w:val="001E4B28"/>
    <w:rsid w:val="001E6DED"/>
    <w:rsid w:val="001E7A00"/>
    <w:rsid w:val="001F07AA"/>
    <w:rsid w:val="001F234E"/>
    <w:rsid w:val="0020336B"/>
    <w:rsid w:val="00235D2F"/>
    <w:rsid w:val="00237B2C"/>
    <w:rsid w:val="002455F8"/>
    <w:rsid w:val="00261F8A"/>
    <w:rsid w:val="00263ADC"/>
    <w:rsid w:val="0029136F"/>
    <w:rsid w:val="00295B65"/>
    <w:rsid w:val="00297340"/>
    <w:rsid w:val="002A56D2"/>
    <w:rsid w:val="002B0B73"/>
    <w:rsid w:val="002C0C73"/>
    <w:rsid w:val="002C69F1"/>
    <w:rsid w:val="002D057E"/>
    <w:rsid w:val="002D0B79"/>
    <w:rsid w:val="002D40CE"/>
    <w:rsid w:val="002D54DE"/>
    <w:rsid w:val="002E1575"/>
    <w:rsid w:val="002F3777"/>
    <w:rsid w:val="002F4A59"/>
    <w:rsid w:val="00303E4C"/>
    <w:rsid w:val="003127AA"/>
    <w:rsid w:val="003156A8"/>
    <w:rsid w:val="00315F03"/>
    <w:rsid w:val="00320A94"/>
    <w:rsid w:val="00323CD6"/>
    <w:rsid w:val="0032409B"/>
    <w:rsid w:val="0033750E"/>
    <w:rsid w:val="003530EA"/>
    <w:rsid w:val="003536A5"/>
    <w:rsid w:val="00356B87"/>
    <w:rsid w:val="00364FB9"/>
    <w:rsid w:val="0037433E"/>
    <w:rsid w:val="00374CC1"/>
    <w:rsid w:val="0037638F"/>
    <w:rsid w:val="00382C42"/>
    <w:rsid w:val="003854AD"/>
    <w:rsid w:val="0039723B"/>
    <w:rsid w:val="003A3E0A"/>
    <w:rsid w:val="003A4995"/>
    <w:rsid w:val="003A5337"/>
    <w:rsid w:val="003B0166"/>
    <w:rsid w:val="003B3F2A"/>
    <w:rsid w:val="003B4691"/>
    <w:rsid w:val="003B48B8"/>
    <w:rsid w:val="003B4C23"/>
    <w:rsid w:val="003B5BAB"/>
    <w:rsid w:val="003C61C4"/>
    <w:rsid w:val="003C6B5E"/>
    <w:rsid w:val="003D0AB0"/>
    <w:rsid w:val="003D0D10"/>
    <w:rsid w:val="003D2312"/>
    <w:rsid w:val="003D3F6B"/>
    <w:rsid w:val="003E127B"/>
    <w:rsid w:val="003F3CBB"/>
    <w:rsid w:val="003F5C3C"/>
    <w:rsid w:val="004139A6"/>
    <w:rsid w:val="00420588"/>
    <w:rsid w:val="004307AE"/>
    <w:rsid w:val="00431507"/>
    <w:rsid w:val="00431822"/>
    <w:rsid w:val="00437E45"/>
    <w:rsid w:val="004456D8"/>
    <w:rsid w:val="00447498"/>
    <w:rsid w:val="00447BE3"/>
    <w:rsid w:val="0047765E"/>
    <w:rsid w:val="004B140D"/>
    <w:rsid w:val="004C4C46"/>
    <w:rsid w:val="004E022B"/>
    <w:rsid w:val="004E4449"/>
    <w:rsid w:val="00507A9F"/>
    <w:rsid w:val="00510D8E"/>
    <w:rsid w:val="00526766"/>
    <w:rsid w:val="00530B13"/>
    <w:rsid w:val="00534FEE"/>
    <w:rsid w:val="00544396"/>
    <w:rsid w:val="00560647"/>
    <w:rsid w:val="0057177F"/>
    <w:rsid w:val="005760CD"/>
    <w:rsid w:val="00590344"/>
    <w:rsid w:val="0059045C"/>
    <w:rsid w:val="00594BB5"/>
    <w:rsid w:val="00595445"/>
    <w:rsid w:val="005A500F"/>
    <w:rsid w:val="005A5CBE"/>
    <w:rsid w:val="005A5E8B"/>
    <w:rsid w:val="005A6757"/>
    <w:rsid w:val="005B4917"/>
    <w:rsid w:val="005C1E8C"/>
    <w:rsid w:val="005D52D7"/>
    <w:rsid w:val="005D5D5E"/>
    <w:rsid w:val="005E4440"/>
    <w:rsid w:val="005F0FA9"/>
    <w:rsid w:val="005F3789"/>
    <w:rsid w:val="005F53EC"/>
    <w:rsid w:val="00601F24"/>
    <w:rsid w:val="0061775C"/>
    <w:rsid w:val="00620D70"/>
    <w:rsid w:val="00621C59"/>
    <w:rsid w:val="00623B9F"/>
    <w:rsid w:val="006276F8"/>
    <w:rsid w:val="006310FD"/>
    <w:rsid w:val="00633BE9"/>
    <w:rsid w:val="0063513D"/>
    <w:rsid w:val="00646120"/>
    <w:rsid w:val="00654B71"/>
    <w:rsid w:val="0066727D"/>
    <w:rsid w:val="00667D36"/>
    <w:rsid w:val="00680AEC"/>
    <w:rsid w:val="00681580"/>
    <w:rsid w:val="006842CB"/>
    <w:rsid w:val="00694334"/>
    <w:rsid w:val="0069616A"/>
    <w:rsid w:val="006A7F76"/>
    <w:rsid w:val="006C060C"/>
    <w:rsid w:val="006C70E8"/>
    <w:rsid w:val="006D2710"/>
    <w:rsid w:val="006D5E65"/>
    <w:rsid w:val="006E578D"/>
    <w:rsid w:val="006F1894"/>
    <w:rsid w:val="006F3B31"/>
    <w:rsid w:val="0070371C"/>
    <w:rsid w:val="007335E9"/>
    <w:rsid w:val="00733CD2"/>
    <w:rsid w:val="00740BEC"/>
    <w:rsid w:val="00743837"/>
    <w:rsid w:val="0075617F"/>
    <w:rsid w:val="0075778D"/>
    <w:rsid w:val="00762449"/>
    <w:rsid w:val="00783FCF"/>
    <w:rsid w:val="0079633C"/>
    <w:rsid w:val="007A00AB"/>
    <w:rsid w:val="007B583B"/>
    <w:rsid w:val="007C28DE"/>
    <w:rsid w:val="007D119F"/>
    <w:rsid w:val="007D4A82"/>
    <w:rsid w:val="007E5FD7"/>
    <w:rsid w:val="007F7E19"/>
    <w:rsid w:val="0080016F"/>
    <w:rsid w:val="008056B3"/>
    <w:rsid w:val="00807B3E"/>
    <w:rsid w:val="008119B3"/>
    <w:rsid w:val="00811DCA"/>
    <w:rsid w:val="00817E84"/>
    <w:rsid w:val="00821886"/>
    <w:rsid w:val="00822381"/>
    <w:rsid w:val="00824924"/>
    <w:rsid w:val="00825CF5"/>
    <w:rsid w:val="008277C1"/>
    <w:rsid w:val="00832F81"/>
    <w:rsid w:val="00837890"/>
    <w:rsid w:val="008412C0"/>
    <w:rsid w:val="00846910"/>
    <w:rsid w:val="00855826"/>
    <w:rsid w:val="0085626B"/>
    <w:rsid w:val="00866E47"/>
    <w:rsid w:val="00871915"/>
    <w:rsid w:val="008727B7"/>
    <w:rsid w:val="00880956"/>
    <w:rsid w:val="00883FCF"/>
    <w:rsid w:val="00884F53"/>
    <w:rsid w:val="00890F7D"/>
    <w:rsid w:val="00891E43"/>
    <w:rsid w:val="00894B1D"/>
    <w:rsid w:val="00897481"/>
    <w:rsid w:val="00897F77"/>
    <w:rsid w:val="008A7C7C"/>
    <w:rsid w:val="008B1F2A"/>
    <w:rsid w:val="008B325A"/>
    <w:rsid w:val="008C17FC"/>
    <w:rsid w:val="008C3B44"/>
    <w:rsid w:val="008E086E"/>
    <w:rsid w:val="008E11B9"/>
    <w:rsid w:val="008E35A4"/>
    <w:rsid w:val="009044A8"/>
    <w:rsid w:val="00904A8C"/>
    <w:rsid w:val="0091118A"/>
    <w:rsid w:val="00912161"/>
    <w:rsid w:val="00915AF2"/>
    <w:rsid w:val="00917C47"/>
    <w:rsid w:val="00925451"/>
    <w:rsid w:val="00943A57"/>
    <w:rsid w:val="00947F39"/>
    <w:rsid w:val="009553AA"/>
    <w:rsid w:val="00961744"/>
    <w:rsid w:val="009735E1"/>
    <w:rsid w:val="0097414A"/>
    <w:rsid w:val="00987539"/>
    <w:rsid w:val="009875DC"/>
    <w:rsid w:val="0099073A"/>
    <w:rsid w:val="00994320"/>
    <w:rsid w:val="009A70EE"/>
    <w:rsid w:val="009B6124"/>
    <w:rsid w:val="009B7550"/>
    <w:rsid w:val="009C7235"/>
    <w:rsid w:val="009D4DD0"/>
    <w:rsid w:val="009E00AB"/>
    <w:rsid w:val="009E0B58"/>
    <w:rsid w:val="009E1353"/>
    <w:rsid w:val="009E2E6F"/>
    <w:rsid w:val="009E5D2A"/>
    <w:rsid w:val="009E7BD9"/>
    <w:rsid w:val="009F4F7A"/>
    <w:rsid w:val="009F6392"/>
    <w:rsid w:val="00A00A59"/>
    <w:rsid w:val="00A02E8C"/>
    <w:rsid w:val="00A07B9D"/>
    <w:rsid w:val="00A17079"/>
    <w:rsid w:val="00A22847"/>
    <w:rsid w:val="00A27A4C"/>
    <w:rsid w:val="00A305BA"/>
    <w:rsid w:val="00A31D91"/>
    <w:rsid w:val="00A32250"/>
    <w:rsid w:val="00A376F5"/>
    <w:rsid w:val="00A4300F"/>
    <w:rsid w:val="00A4621D"/>
    <w:rsid w:val="00A470CD"/>
    <w:rsid w:val="00A50EDA"/>
    <w:rsid w:val="00A545C4"/>
    <w:rsid w:val="00A61F10"/>
    <w:rsid w:val="00A62E81"/>
    <w:rsid w:val="00A63E25"/>
    <w:rsid w:val="00A77A21"/>
    <w:rsid w:val="00A8139D"/>
    <w:rsid w:val="00A952C1"/>
    <w:rsid w:val="00A95E36"/>
    <w:rsid w:val="00AA6855"/>
    <w:rsid w:val="00AB17D9"/>
    <w:rsid w:val="00AC1B19"/>
    <w:rsid w:val="00AD17D9"/>
    <w:rsid w:val="00AD2E11"/>
    <w:rsid w:val="00AD5C0A"/>
    <w:rsid w:val="00B01150"/>
    <w:rsid w:val="00B05636"/>
    <w:rsid w:val="00B10E77"/>
    <w:rsid w:val="00B12072"/>
    <w:rsid w:val="00B13760"/>
    <w:rsid w:val="00B2496B"/>
    <w:rsid w:val="00B431A2"/>
    <w:rsid w:val="00B44E2C"/>
    <w:rsid w:val="00B479FB"/>
    <w:rsid w:val="00B655EE"/>
    <w:rsid w:val="00B7472A"/>
    <w:rsid w:val="00B749B5"/>
    <w:rsid w:val="00B80005"/>
    <w:rsid w:val="00B85139"/>
    <w:rsid w:val="00BA2A71"/>
    <w:rsid w:val="00BA66F7"/>
    <w:rsid w:val="00BB400D"/>
    <w:rsid w:val="00BB7041"/>
    <w:rsid w:val="00BB7213"/>
    <w:rsid w:val="00BB748D"/>
    <w:rsid w:val="00BC1DB8"/>
    <w:rsid w:val="00BC1E6C"/>
    <w:rsid w:val="00BD12D9"/>
    <w:rsid w:val="00BD7D5B"/>
    <w:rsid w:val="00BF0694"/>
    <w:rsid w:val="00BF0711"/>
    <w:rsid w:val="00BF223B"/>
    <w:rsid w:val="00BF2298"/>
    <w:rsid w:val="00BF52D6"/>
    <w:rsid w:val="00C018FB"/>
    <w:rsid w:val="00C1024D"/>
    <w:rsid w:val="00C158A0"/>
    <w:rsid w:val="00C20D64"/>
    <w:rsid w:val="00C3567D"/>
    <w:rsid w:val="00C56A09"/>
    <w:rsid w:val="00C62D24"/>
    <w:rsid w:val="00C67A26"/>
    <w:rsid w:val="00C70D7C"/>
    <w:rsid w:val="00C71275"/>
    <w:rsid w:val="00C76843"/>
    <w:rsid w:val="00C77B8D"/>
    <w:rsid w:val="00C86B8E"/>
    <w:rsid w:val="00CA089B"/>
    <w:rsid w:val="00CA76EB"/>
    <w:rsid w:val="00CC158A"/>
    <w:rsid w:val="00CD05A4"/>
    <w:rsid w:val="00CD2412"/>
    <w:rsid w:val="00CD5DD3"/>
    <w:rsid w:val="00CD6221"/>
    <w:rsid w:val="00CE3548"/>
    <w:rsid w:val="00CF03EC"/>
    <w:rsid w:val="00CF295B"/>
    <w:rsid w:val="00CF73CF"/>
    <w:rsid w:val="00D01B93"/>
    <w:rsid w:val="00D03299"/>
    <w:rsid w:val="00D27FD0"/>
    <w:rsid w:val="00D31AD7"/>
    <w:rsid w:val="00D37EF4"/>
    <w:rsid w:val="00D41029"/>
    <w:rsid w:val="00D456BE"/>
    <w:rsid w:val="00D457D6"/>
    <w:rsid w:val="00D45D20"/>
    <w:rsid w:val="00D463CC"/>
    <w:rsid w:val="00D67240"/>
    <w:rsid w:val="00D80F04"/>
    <w:rsid w:val="00D91EA6"/>
    <w:rsid w:val="00D930B0"/>
    <w:rsid w:val="00DA5D08"/>
    <w:rsid w:val="00DA6837"/>
    <w:rsid w:val="00DB78D9"/>
    <w:rsid w:val="00DD0EAF"/>
    <w:rsid w:val="00DD16CC"/>
    <w:rsid w:val="00DD4AA4"/>
    <w:rsid w:val="00DE02F4"/>
    <w:rsid w:val="00DE63FE"/>
    <w:rsid w:val="00DF0AA0"/>
    <w:rsid w:val="00DF3F06"/>
    <w:rsid w:val="00DF68BC"/>
    <w:rsid w:val="00DF6A3A"/>
    <w:rsid w:val="00E16973"/>
    <w:rsid w:val="00E238B6"/>
    <w:rsid w:val="00E25622"/>
    <w:rsid w:val="00E272B8"/>
    <w:rsid w:val="00E35639"/>
    <w:rsid w:val="00E37F1E"/>
    <w:rsid w:val="00E508EE"/>
    <w:rsid w:val="00E53C45"/>
    <w:rsid w:val="00E55908"/>
    <w:rsid w:val="00E55F8C"/>
    <w:rsid w:val="00E6164D"/>
    <w:rsid w:val="00E63454"/>
    <w:rsid w:val="00E75464"/>
    <w:rsid w:val="00E81CB3"/>
    <w:rsid w:val="00E95311"/>
    <w:rsid w:val="00E96645"/>
    <w:rsid w:val="00EA0F47"/>
    <w:rsid w:val="00EA1887"/>
    <w:rsid w:val="00EA43E4"/>
    <w:rsid w:val="00EA64CC"/>
    <w:rsid w:val="00EC099B"/>
    <w:rsid w:val="00EC1A2E"/>
    <w:rsid w:val="00ED3260"/>
    <w:rsid w:val="00ED39ED"/>
    <w:rsid w:val="00EE2CBC"/>
    <w:rsid w:val="00EE6CA3"/>
    <w:rsid w:val="00F00E12"/>
    <w:rsid w:val="00F07393"/>
    <w:rsid w:val="00F07762"/>
    <w:rsid w:val="00F150E2"/>
    <w:rsid w:val="00F363B0"/>
    <w:rsid w:val="00F37085"/>
    <w:rsid w:val="00F37795"/>
    <w:rsid w:val="00F50525"/>
    <w:rsid w:val="00F54C50"/>
    <w:rsid w:val="00F54CA3"/>
    <w:rsid w:val="00F57A3B"/>
    <w:rsid w:val="00F60150"/>
    <w:rsid w:val="00F62F61"/>
    <w:rsid w:val="00F63B51"/>
    <w:rsid w:val="00F7378A"/>
    <w:rsid w:val="00F74B05"/>
    <w:rsid w:val="00F846E5"/>
    <w:rsid w:val="00F84D56"/>
    <w:rsid w:val="00F9477A"/>
    <w:rsid w:val="00FB0C68"/>
    <w:rsid w:val="00FB0E9E"/>
    <w:rsid w:val="00FB27E1"/>
    <w:rsid w:val="00FC2BBB"/>
    <w:rsid w:val="00FD6521"/>
    <w:rsid w:val="00FD7C77"/>
    <w:rsid w:val="00FE3325"/>
    <w:rsid w:val="00FE56E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7AE"/>
    <w:pPr>
      <w:spacing w:before="75" w:line="312" w:lineRule="atLeast"/>
    </w:pPr>
    <w:rPr>
      <w:sz w:val="24"/>
      <w:szCs w:val="24"/>
    </w:rPr>
  </w:style>
  <w:style w:type="paragraph" w:styleId="Heading1">
    <w:name w:val="heading 1"/>
    <w:basedOn w:val="Normal"/>
    <w:link w:val="Heading1Char"/>
    <w:uiPriority w:val="99"/>
    <w:qFormat/>
    <w:rsid w:val="00C76843"/>
    <w:pPr>
      <w:spacing w:before="0" w:after="100" w:afterAutospacing="1" w:line="240" w:lineRule="auto"/>
      <w:outlineLvl w:val="0"/>
    </w:pPr>
    <w:rPr>
      <w:color w:val="6B809A"/>
      <w:kern w:val="36"/>
      <w:sz w:val="27"/>
      <w:szCs w:val="27"/>
    </w:rPr>
  </w:style>
  <w:style w:type="paragraph" w:styleId="Heading2">
    <w:name w:val="heading 2"/>
    <w:basedOn w:val="Normal"/>
    <w:link w:val="Heading2Char"/>
    <w:uiPriority w:val="99"/>
    <w:qFormat/>
    <w:rsid w:val="00C76843"/>
    <w:pPr>
      <w:spacing w:before="100" w:beforeAutospacing="1" w:after="100" w:afterAutospacing="1" w:line="240" w:lineRule="auto"/>
      <w:outlineLvl w:val="1"/>
    </w:pPr>
    <w:rPr>
      <w:color w:val="6B809A"/>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76843"/>
    <w:rPr>
      <w:color w:val="6B809A"/>
      <w:kern w:val="36"/>
      <w:sz w:val="27"/>
      <w:szCs w:val="27"/>
    </w:rPr>
  </w:style>
  <w:style w:type="character" w:customStyle="1" w:styleId="Heading2Char">
    <w:name w:val="Heading 2 Char"/>
    <w:basedOn w:val="DefaultParagraphFont"/>
    <w:link w:val="Heading2"/>
    <w:uiPriority w:val="99"/>
    <w:rsid w:val="00C76843"/>
    <w:rPr>
      <w:color w:val="6B809A"/>
      <w:sz w:val="21"/>
      <w:szCs w:val="21"/>
    </w:rPr>
  </w:style>
  <w:style w:type="character" w:styleId="Hyperlink">
    <w:name w:val="Hyperlink"/>
    <w:basedOn w:val="DefaultParagraphFont"/>
    <w:uiPriority w:val="99"/>
    <w:semiHidden/>
    <w:rsid w:val="007D119F"/>
    <w:rPr>
      <w:b/>
      <w:bCs/>
      <w:color w:val="453118"/>
      <w:u w:val="single"/>
    </w:rPr>
  </w:style>
  <w:style w:type="character" w:styleId="Emphasis">
    <w:name w:val="Emphasis"/>
    <w:basedOn w:val="DefaultParagraphFont"/>
    <w:uiPriority w:val="99"/>
    <w:qFormat/>
    <w:rsid w:val="007D119F"/>
    <w:rPr>
      <w:i/>
      <w:iCs/>
    </w:rPr>
  </w:style>
  <w:style w:type="paragraph" w:styleId="ListParagraph">
    <w:name w:val="List Paragraph"/>
    <w:basedOn w:val="Normal"/>
    <w:uiPriority w:val="99"/>
    <w:qFormat/>
    <w:rsid w:val="00EE2CBC"/>
    <w:pPr>
      <w:ind w:left="720"/>
      <w:contextualSpacing/>
    </w:pPr>
  </w:style>
  <w:style w:type="character" w:styleId="Strong">
    <w:name w:val="Strong"/>
    <w:basedOn w:val="DefaultParagraphFont"/>
    <w:uiPriority w:val="99"/>
    <w:qFormat/>
    <w:rsid w:val="009875DC"/>
    <w:rPr>
      <w:b/>
      <w:bCs/>
    </w:rPr>
  </w:style>
</w:styles>
</file>

<file path=word/webSettings.xml><?xml version="1.0" encoding="utf-8"?>
<w:webSettings xmlns:r="http://schemas.openxmlformats.org/officeDocument/2006/relationships" xmlns:w="http://schemas.openxmlformats.org/wordprocessingml/2006/main">
  <w:divs>
    <w:div w:id="612713327">
      <w:marLeft w:val="0"/>
      <w:marRight w:val="0"/>
      <w:marTop w:val="0"/>
      <w:marBottom w:val="0"/>
      <w:divBdr>
        <w:top w:val="none" w:sz="0" w:space="0" w:color="auto"/>
        <w:left w:val="none" w:sz="0" w:space="0" w:color="auto"/>
        <w:bottom w:val="none" w:sz="0" w:space="0" w:color="auto"/>
        <w:right w:val="none" w:sz="0" w:space="0" w:color="auto"/>
      </w:divBdr>
      <w:divsChild>
        <w:div w:id="612713329">
          <w:marLeft w:val="0"/>
          <w:marRight w:val="0"/>
          <w:marTop w:val="0"/>
          <w:marBottom w:val="0"/>
          <w:divBdr>
            <w:top w:val="none" w:sz="0" w:space="0" w:color="auto"/>
            <w:left w:val="none" w:sz="0" w:space="0" w:color="auto"/>
            <w:bottom w:val="none" w:sz="0" w:space="0" w:color="auto"/>
            <w:right w:val="none" w:sz="0" w:space="0" w:color="auto"/>
          </w:divBdr>
          <w:divsChild>
            <w:div w:id="612713328">
              <w:marLeft w:val="0"/>
              <w:marRight w:val="0"/>
              <w:marTop w:val="0"/>
              <w:marBottom w:val="0"/>
              <w:divBdr>
                <w:top w:val="none" w:sz="0" w:space="0" w:color="auto"/>
                <w:left w:val="none" w:sz="0" w:space="0" w:color="auto"/>
                <w:bottom w:val="none" w:sz="0" w:space="0" w:color="auto"/>
                <w:right w:val="none" w:sz="0" w:space="0" w:color="auto"/>
              </w:divBdr>
              <w:divsChild>
                <w:div w:id="612713331">
                  <w:marLeft w:val="0"/>
                  <w:marRight w:val="0"/>
                  <w:marTop w:val="0"/>
                  <w:marBottom w:val="0"/>
                  <w:divBdr>
                    <w:top w:val="none" w:sz="0" w:space="0" w:color="auto"/>
                    <w:left w:val="none" w:sz="0" w:space="0" w:color="auto"/>
                    <w:bottom w:val="none" w:sz="0" w:space="0" w:color="auto"/>
                    <w:right w:val="none" w:sz="0" w:space="0" w:color="auto"/>
                  </w:divBdr>
                  <w:divsChild>
                    <w:div w:id="612713338">
                      <w:marLeft w:val="0"/>
                      <w:marRight w:val="0"/>
                      <w:marTop w:val="0"/>
                      <w:marBottom w:val="0"/>
                      <w:divBdr>
                        <w:top w:val="none" w:sz="0" w:space="0" w:color="auto"/>
                        <w:left w:val="none" w:sz="0" w:space="0" w:color="auto"/>
                        <w:bottom w:val="none" w:sz="0" w:space="0" w:color="auto"/>
                        <w:right w:val="none" w:sz="0" w:space="0" w:color="auto"/>
                      </w:divBdr>
                      <w:divsChild>
                        <w:div w:id="612713325">
                          <w:marLeft w:val="0"/>
                          <w:marRight w:val="0"/>
                          <w:marTop w:val="0"/>
                          <w:marBottom w:val="0"/>
                          <w:divBdr>
                            <w:top w:val="none" w:sz="0" w:space="0" w:color="auto"/>
                            <w:left w:val="none" w:sz="0" w:space="0" w:color="auto"/>
                            <w:bottom w:val="none" w:sz="0" w:space="0" w:color="auto"/>
                            <w:right w:val="none" w:sz="0" w:space="0" w:color="auto"/>
                          </w:divBdr>
                          <w:divsChild>
                            <w:div w:id="612713322">
                              <w:marLeft w:val="0"/>
                              <w:marRight w:val="0"/>
                              <w:marTop w:val="0"/>
                              <w:marBottom w:val="0"/>
                              <w:divBdr>
                                <w:top w:val="none" w:sz="0" w:space="0" w:color="auto"/>
                                <w:left w:val="none" w:sz="0" w:space="0" w:color="auto"/>
                                <w:bottom w:val="none" w:sz="0" w:space="0" w:color="auto"/>
                                <w:right w:val="none" w:sz="0" w:space="0" w:color="auto"/>
                              </w:divBdr>
                              <w:divsChild>
                                <w:div w:id="6127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713330">
      <w:marLeft w:val="450"/>
      <w:marRight w:val="450"/>
      <w:marTop w:val="0"/>
      <w:marBottom w:val="0"/>
      <w:divBdr>
        <w:top w:val="none" w:sz="0" w:space="0" w:color="auto"/>
        <w:left w:val="none" w:sz="0" w:space="0" w:color="auto"/>
        <w:bottom w:val="none" w:sz="0" w:space="0" w:color="auto"/>
        <w:right w:val="none" w:sz="0" w:space="0" w:color="auto"/>
      </w:divBdr>
      <w:divsChild>
        <w:div w:id="612713326">
          <w:marLeft w:val="0"/>
          <w:marRight w:val="0"/>
          <w:marTop w:val="0"/>
          <w:marBottom w:val="0"/>
          <w:divBdr>
            <w:top w:val="none" w:sz="0" w:space="0" w:color="auto"/>
            <w:left w:val="none" w:sz="0" w:space="0" w:color="auto"/>
            <w:bottom w:val="none" w:sz="0" w:space="0" w:color="auto"/>
            <w:right w:val="none" w:sz="0" w:space="0" w:color="auto"/>
          </w:divBdr>
          <w:divsChild>
            <w:div w:id="612713335">
              <w:marLeft w:val="0"/>
              <w:marRight w:val="0"/>
              <w:marTop w:val="975"/>
              <w:marBottom w:val="900"/>
              <w:divBdr>
                <w:top w:val="none" w:sz="0" w:space="0" w:color="auto"/>
                <w:left w:val="none" w:sz="0" w:space="0" w:color="auto"/>
                <w:bottom w:val="none" w:sz="0" w:space="0" w:color="auto"/>
                <w:right w:val="none" w:sz="0" w:space="0" w:color="auto"/>
              </w:divBdr>
            </w:div>
          </w:divsChild>
        </w:div>
      </w:divsChild>
    </w:div>
    <w:div w:id="612713333">
      <w:marLeft w:val="0"/>
      <w:marRight w:val="0"/>
      <w:marTop w:val="0"/>
      <w:marBottom w:val="0"/>
      <w:divBdr>
        <w:top w:val="none" w:sz="0" w:space="0" w:color="auto"/>
        <w:left w:val="none" w:sz="0" w:space="0" w:color="auto"/>
        <w:bottom w:val="none" w:sz="0" w:space="0" w:color="auto"/>
        <w:right w:val="none" w:sz="0" w:space="0" w:color="auto"/>
      </w:divBdr>
      <w:divsChild>
        <w:div w:id="612713337">
          <w:marLeft w:val="0"/>
          <w:marRight w:val="0"/>
          <w:marTop w:val="0"/>
          <w:marBottom w:val="0"/>
          <w:divBdr>
            <w:top w:val="none" w:sz="0" w:space="0" w:color="auto"/>
            <w:left w:val="none" w:sz="0" w:space="0" w:color="auto"/>
            <w:bottom w:val="none" w:sz="0" w:space="0" w:color="auto"/>
            <w:right w:val="none" w:sz="0" w:space="0" w:color="auto"/>
          </w:divBdr>
          <w:divsChild>
            <w:div w:id="612713321">
              <w:marLeft w:val="0"/>
              <w:marRight w:val="0"/>
              <w:marTop w:val="0"/>
              <w:marBottom w:val="0"/>
              <w:divBdr>
                <w:top w:val="none" w:sz="0" w:space="0" w:color="auto"/>
                <w:left w:val="none" w:sz="0" w:space="0" w:color="auto"/>
                <w:bottom w:val="none" w:sz="0" w:space="0" w:color="auto"/>
                <w:right w:val="none" w:sz="0" w:space="0" w:color="auto"/>
              </w:divBdr>
              <w:divsChild>
                <w:div w:id="612713334">
                  <w:marLeft w:val="0"/>
                  <w:marRight w:val="0"/>
                  <w:marTop w:val="0"/>
                  <w:marBottom w:val="900"/>
                  <w:divBdr>
                    <w:top w:val="none" w:sz="0" w:space="0" w:color="auto"/>
                    <w:left w:val="none" w:sz="0" w:space="0" w:color="auto"/>
                    <w:bottom w:val="none" w:sz="0" w:space="0" w:color="auto"/>
                    <w:right w:val="none" w:sz="0" w:space="0" w:color="auto"/>
                  </w:divBdr>
                  <w:divsChild>
                    <w:div w:id="612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13336">
      <w:marLeft w:val="450"/>
      <w:marRight w:val="450"/>
      <w:marTop w:val="0"/>
      <w:marBottom w:val="0"/>
      <w:divBdr>
        <w:top w:val="none" w:sz="0" w:space="0" w:color="auto"/>
        <w:left w:val="none" w:sz="0" w:space="0" w:color="auto"/>
        <w:bottom w:val="none" w:sz="0" w:space="0" w:color="auto"/>
        <w:right w:val="none" w:sz="0" w:space="0" w:color="auto"/>
      </w:divBdr>
      <w:divsChild>
        <w:div w:id="612713332">
          <w:marLeft w:val="0"/>
          <w:marRight w:val="0"/>
          <w:marTop w:val="0"/>
          <w:marBottom w:val="0"/>
          <w:divBdr>
            <w:top w:val="none" w:sz="0" w:space="0" w:color="auto"/>
            <w:left w:val="none" w:sz="0" w:space="0" w:color="auto"/>
            <w:bottom w:val="none" w:sz="0" w:space="0" w:color="auto"/>
            <w:right w:val="none" w:sz="0" w:space="0" w:color="auto"/>
          </w:divBdr>
          <w:divsChild>
            <w:div w:id="612713339">
              <w:marLeft w:val="0"/>
              <w:marRight w:val="0"/>
              <w:marTop w:val="975"/>
              <w:marBottom w:val="900"/>
              <w:divBdr>
                <w:top w:val="none" w:sz="0" w:space="0" w:color="auto"/>
                <w:left w:val="none" w:sz="0" w:space="0" w:color="auto"/>
                <w:bottom w:val="none" w:sz="0" w:space="0" w:color="auto"/>
                <w:right w:val="none" w:sz="0" w:space="0" w:color="auto"/>
              </w:divBdr>
              <w:divsChild>
                <w:div w:id="61271332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486</Words>
  <Characters>2136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Assault and Domestic Violence</dc:title>
  <dc:subject/>
  <dc:creator>Kim</dc:creator>
  <cp:keywords/>
  <dc:description/>
  <cp:lastModifiedBy>Kim</cp:lastModifiedBy>
  <cp:revision>2</cp:revision>
  <dcterms:created xsi:type="dcterms:W3CDTF">2010-02-24T14:44:00Z</dcterms:created>
  <dcterms:modified xsi:type="dcterms:W3CDTF">2010-02-24T14:44:00Z</dcterms:modified>
</cp:coreProperties>
</file>