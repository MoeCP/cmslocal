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6DDB67FB2FA84BEBAAE9B05C605EA33A"/>
        </w:placeholder>
        <w:docPartList>
          <w:docPartGallery w:val="Quick Parts"/>
          <w:docPartCategory w:val=" Resume Name"/>
        </w:docPartList>
      </w:sdtPr>
      <w:sdtEndPr/>
      <w:sdtContent>
        <w:p w:rsidR="003464C8" w:rsidRDefault="003464C8">
          <w:pPr>
            <w:pStyle w:val="PersonalName"/>
          </w:pPr>
          <w:r>
            <w:rPr>
              <w:noProof/>
            </w:rPr>
            <w:drawing>
              <wp:anchor distT="0" distB="91440" distL="114300" distR="114300" simplePos="0" relativeHeight="251659264" behindDoc="0" locked="0" layoutInCell="1" allowOverlap="1" wp14:anchorId="421B0A4C" wp14:editId="2266EC90">
                <wp:simplePos x="0" y="0"/>
                <wp:positionH relativeFrom="margin">
                  <wp:posOffset>314325</wp:posOffset>
                </wp:positionH>
                <wp:positionV relativeFrom="margin">
                  <wp:posOffset>93980</wp:posOffset>
                </wp:positionV>
                <wp:extent cx="1009650" cy="838200"/>
                <wp:effectExtent l="0" t="0" r="0" b="0"/>
                <wp:wrapTopAndBottom/>
                <wp:docPr id="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650" cy="8382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noFill/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sdt>
            <w:sdtPr>
              <w:alias w:val="Author"/>
              <w:tag w:val=""/>
              <w:id w:val="-154912835"/>
              <w:placeholder>
                <w:docPart w:val="E394BDE778CF4DD3B249F60B25A6F39A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>
                <w:t>Mark N. Cato</w:t>
              </w:r>
            </w:sdtContent>
          </w:sdt>
        </w:p>
        <w:sdt>
          <w:sdtPr>
            <w:alias w:val="E-mail Address"/>
            <w:tag w:val=""/>
            <w:id w:val="1002780879"/>
            <w:placeholder>
              <w:docPart w:val="9E666FE6F2184086846252B773F01EE5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3464C8" w:rsidRDefault="003464C8">
              <w:pPr>
                <w:pStyle w:val="NoSpacing"/>
              </w:pPr>
              <w:r>
                <w:t>mn.cato@hotmail.com</w:t>
              </w:r>
            </w:p>
          </w:sdtContent>
        </w:sdt>
        <w:sdt>
          <w:sdtPr>
            <w:alias w:val="Address"/>
            <w:tag w:val=""/>
            <w:id w:val="-1211872985"/>
            <w:placeholder>
              <w:docPart w:val="806E7276AD2744F3B1D7CC3DBFE80132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3464C8" w:rsidRDefault="003464C8">
              <w:pPr>
                <w:pStyle w:val="NoSpacing"/>
              </w:pPr>
              <w:r>
                <w:t>921 Bingham Lane, Stone Mountain, Georgia 30083 USA/ CL Montardo, 46, Calders (Barcelona), 08275 Spain</w:t>
              </w:r>
            </w:p>
          </w:sdtContent>
        </w:sdt>
        <w:sdt>
          <w:sdtPr>
            <w:alias w:val="Phone"/>
            <w:tag w:val=""/>
            <w:id w:val="-1340385030"/>
            <w:placeholder>
              <w:docPart w:val="49CBEE5A9F7C45C4B79B1BED2E0E00EE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Content>
            <w:p w:rsidR="003464C8" w:rsidRDefault="00C5598D">
              <w:pPr>
                <w:pStyle w:val="NoSpacing"/>
              </w:pPr>
              <w:r w:rsidRPr="00C5598D">
                <w:t>(US) 404-392-7888-(Spain) +</w:t>
              </w:r>
              <w:r>
                <w:t>34-</w:t>
              </w:r>
              <w:r w:rsidRPr="00C5598D">
                <w:t>689</w:t>
              </w:r>
              <w:r>
                <w:t>-</w:t>
              </w:r>
              <w:r w:rsidRPr="00C5598D">
                <w:t>48</w:t>
              </w:r>
              <w:r>
                <w:t>-</w:t>
              </w:r>
              <w:r w:rsidRPr="00C5598D">
                <w:t>0290</w:t>
              </w:r>
            </w:p>
          </w:sdtContent>
        </w:sdt>
        <w:p w:rsidR="001A053B" w:rsidRDefault="00793A96">
          <w:sdt>
            <w:sdtPr>
              <w:rPr>
                <w:rStyle w:val="PlaceholderText"/>
              </w:rPr>
              <w:id w:val="-935591773"/>
              <w:placeholder>
                <w:docPart w:val="70EEC9D677264529A1BC57AA974DCA90"/>
              </w:placeholder>
              <w:text/>
            </w:sdtPr>
            <w:sdtEndPr>
              <w:rPr>
                <w:rStyle w:val="PlaceholderText"/>
              </w:rPr>
            </w:sdtEndPr>
            <w:sdtContent>
              <w:r w:rsidR="001A053B">
                <w:rPr>
                  <w:rStyle w:val="PlaceholderText"/>
                </w:rPr>
                <w:t>http:</w:t>
              </w:r>
              <w:r w:rsidR="00DE3636">
                <w:rPr>
                  <w:rStyle w:val="PlaceholderText"/>
                </w:rPr>
                <w:t>//</w:t>
              </w:r>
              <w:r w:rsidR="001A053B">
                <w:rPr>
                  <w:rStyle w:val="PlaceholderText"/>
                </w:rPr>
                <w:t>capcat.es</w:t>
              </w:r>
            </w:sdtContent>
          </w:sdt>
          <w:r w:rsidR="001A053B">
            <w:t xml:space="preserve"> / </w:t>
          </w:r>
          <w:r w:rsidR="001A053B" w:rsidRPr="001A053B">
            <w:rPr>
              <w:rStyle w:val="PlaceholderText"/>
            </w:rPr>
            <w:t>http:</w:t>
          </w:r>
          <w:r w:rsidR="00DE3636">
            <w:rPr>
              <w:rStyle w:val="PlaceholderText"/>
            </w:rPr>
            <w:t>//</w:t>
          </w:r>
          <w:r w:rsidR="001A053B" w:rsidRPr="001A053B">
            <w:rPr>
              <w:rStyle w:val="PlaceholderText"/>
            </w:rPr>
            <w:t>capcatmarketingdigital.com</w:t>
          </w:r>
        </w:p>
      </w:sdtContent>
    </w:sdt>
    <w:p w:rsidR="00DE1B03" w:rsidRDefault="00076D1F">
      <w:pPr>
        <w:pStyle w:val="SectionHeading"/>
      </w:pPr>
      <w:r>
        <w:t>Objectives</w:t>
      </w:r>
    </w:p>
    <w:p w:rsidR="00DE1B03" w:rsidRDefault="00DE3636">
      <w:r>
        <w:t xml:space="preserve">Dedicated to giving everything my best, and experiencing the world around me, I am a motivated person with interest in technology, language and world travel. I want to improve my cultural experiences, and share my interests with the world around me. </w:t>
      </w:r>
    </w:p>
    <w:p w:rsidR="00747786" w:rsidRDefault="00747786">
      <w:r>
        <w:t>I am 31 years old, and live between Atlanta, Geor</w:t>
      </w:r>
      <w:bookmarkStart w:id="0" w:name="_GoBack"/>
      <w:bookmarkEnd w:id="0"/>
      <w:r>
        <w:t>gia</w:t>
      </w:r>
      <w:r w:rsidR="002A4E1D">
        <w:t xml:space="preserve"> (where I am from)</w:t>
      </w:r>
      <w:r>
        <w:t xml:space="preserve"> and Barcelona, Spain</w:t>
      </w:r>
      <w:r w:rsidR="002A4E1D">
        <w:t xml:space="preserve"> (where my wife is from</w:t>
      </w:r>
      <w:r w:rsidR="00802FB0">
        <w:t>)</w:t>
      </w:r>
      <w:r>
        <w:t xml:space="preserve">. </w:t>
      </w:r>
      <w:r w:rsidR="002A4E1D">
        <w:t xml:space="preserve"> I believe my education and cultural experiences are invaluable to what I have to tell the world, and this is something that is often reflected in my writing. </w:t>
      </w:r>
    </w:p>
    <w:p w:rsidR="00DE1B03" w:rsidRDefault="00076D1F">
      <w:pPr>
        <w:pStyle w:val="SectionHeading"/>
      </w:pPr>
      <w:r>
        <w:t>Education</w:t>
      </w:r>
    </w:p>
    <w:p w:rsidR="005B29FF" w:rsidRDefault="005B29FF" w:rsidP="005B29FF">
      <w:r>
        <w:t>High School Diploma</w:t>
      </w:r>
    </w:p>
    <w:p w:rsidR="00B13C36" w:rsidRPr="005B29FF" w:rsidRDefault="00B13C36" w:rsidP="005B29FF">
      <w:r>
        <w:t>College Student</w:t>
      </w:r>
    </w:p>
    <w:p w:rsidR="00DE1B03" w:rsidRDefault="005B29FF">
      <w:pPr>
        <w:pStyle w:val="Subsection"/>
      </w:pPr>
      <w:r>
        <w:t xml:space="preserve">DeKalb Technical College </w:t>
      </w:r>
    </w:p>
    <w:p w:rsidR="00DE1B03" w:rsidRDefault="00B13C36">
      <w:pPr>
        <w:rPr>
          <w:rStyle w:val="IntenseEmphasis"/>
        </w:rPr>
      </w:pPr>
      <w:r>
        <w:rPr>
          <w:b/>
          <w:bCs/>
          <w:i/>
          <w:iCs/>
          <w:color w:val="676A55" w:themeColor="text2"/>
        </w:rPr>
        <w:t>2010</w:t>
      </w:r>
      <w:r w:rsidR="005B29FF">
        <w:rPr>
          <w:b/>
          <w:bCs/>
          <w:i/>
          <w:iCs/>
          <w:color w:val="676A55" w:themeColor="text2"/>
        </w:rPr>
        <w:t>-current</w:t>
      </w:r>
      <w:r w:rsidR="005B29FF">
        <w:t xml:space="preserve"> Associates in Electrical</w:t>
      </w:r>
      <w:r w:rsidR="00DE3636">
        <w:t xml:space="preserve"> and Computer</w:t>
      </w:r>
      <w:r w:rsidR="005B29FF">
        <w:t xml:space="preserve"> Engineering</w:t>
      </w:r>
    </w:p>
    <w:p w:rsidR="00DE1B03" w:rsidRDefault="00631A05">
      <w:pPr>
        <w:pStyle w:val="ListParagraph"/>
        <w:numPr>
          <w:ilvl w:val="0"/>
          <w:numId w:val="4"/>
        </w:numPr>
        <w:ind w:hanging="288"/>
      </w:pPr>
      <w:r>
        <w:t>First Year in Electrical and Computer Engineering</w:t>
      </w:r>
    </w:p>
    <w:p w:rsidR="00DE1B03" w:rsidRDefault="00076D1F">
      <w:pPr>
        <w:pStyle w:val="SectionHeading"/>
      </w:pPr>
      <w:r>
        <w:t>Experience</w:t>
      </w:r>
    </w:p>
    <w:p w:rsidR="00DE1B03" w:rsidRDefault="005B29FF">
      <w:pPr>
        <w:pStyle w:val="Subsection"/>
        <w:rPr>
          <w:vanish/>
          <w:specVanish/>
        </w:rPr>
      </w:pPr>
      <w:r>
        <w:t>Cato Building Contractors</w:t>
      </w:r>
    </w:p>
    <w:p w:rsidR="00DE1B03" w:rsidRDefault="00076D1F">
      <w:pPr>
        <w:pStyle w:val="NoSpacing"/>
        <w:rPr>
          <w:rFonts w:asciiTheme="majorHAnsi" w:eastAsiaTheme="majorEastAsia" w:hAnsiTheme="majorHAnsi" w:cstheme="majorBidi"/>
          <w:color w:val="72A376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72A376" w:themeColor="accent1"/>
          <w:sz w:val="26"/>
          <w:szCs w:val="26"/>
        </w:rPr>
        <w:t xml:space="preserve"> | </w:t>
      </w:r>
    </w:p>
    <w:p w:rsidR="00DE1B03" w:rsidRDefault="005B29FF">
      <w:pPr>
        <w:rPr>
          <w:rStyle w:val="Emphasis"/>
        </w:rPr>
      </w:pPr>
      <w:r>
        <w:rPr>
          <w:rStyle w:val="IntenseEmphasis"/>
        </w:rPr>
        <w:t>Project Manager</w:t>
      </w:r>
      <w:r w:rsidR="00076D1F">
        <w:rPr>
          <w:rStyle w:val="IntenseEmphasis"/>
        </w:rPr>
        <w:t xml:space="preserve"> </w:t>
      </w:r>
      <w:r>
        <w:rPr>
          <w:rStyle w:val="Emphasis"/>
        </w:rPr>
        <w:t>April 2000</w:t>
      </w:r>
      <w:r w:rsidR="00076D1F">
        <w:rPr>
          <w:rStyle w:val="Emphasis"/>
        </w:rPr>
        <w:t xml:space="preserve"> – </w:t>
      </w:r>
      <w:r>
        <w:rPr>
          <w:rStyle w:val="Emphasis"/>
        </w:rPr>
        <w:t>June 2010</w:t>
      </w:r>
    </w:p>
    <w:p w:rsidR="00DE1B03" w:rsidRDefault="005B29FF">
      <w:r>
        <w:t>Manage projects, schedules, budget and planning</w:t>
      </w:r>
    </w:p>
    <w:p w:rsidR="00B13C36" w:rsidRDefault="00B13C36" w:rsidP="00B13C36">
      <w:pPr>
        <w:pStyle w:val="Subsection"/>
      </w:pPr>
      <w:r>
        <w:t>CapCat Marketing Digital |</w:t>
      </w:r>
    </w:p>
    <w:p w:rsidR="00B13C36" w:rsidRPr="00631A05" w:rsidRDefault="00B13C36" w:rsidP="00B13C36">
      <w:pPr>
        <w:rPr>
          <w:rStyle w:val="Emphasis"/>
          <w:i w:val="0"/>
        </w:rPr>
      </w:pPr>
      <w:r w:rsidRPr="00B13C36">
        <w:rPr>
          <w:rStyle w:val="IntenseEmphasis"/>
        </w:rPr>
        <w:t>Webmaster, Designer, Technical Consultant</w:t>
      </w:r>
      <w:r>
        <w:rPr>
          <w:rStyle w:val="IntenseEmphasis"/>
        </w:rPr>
        <w:t xml:space="preserve"> </w:t>
      </w:r>
      <w:r w:rsidRPr="00631A05">
        <w:rPr>
          <w:rStyle w:val="Emphasis"/>
        </w:rPr>
        <w:t>October 2011-present</w:t>
      </w:r>
    </w:p>
    <w:p w:rsidR="00631A05" w:rsidRDefault="00631A05" w:rsidP="00B13C36">
      <w:pPr>
        <w:rPr>
          <w:rFonts w:asciiTheme="majorHAnsi" w:eastAsiaTheme="majorEastAsia" w:hAnsiTheme="majorHAnsi" w:cstheme="majorBidi"/>
          <w:bCs/>
          <w:iCs/>
          <w:color w:val="72A376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Cs/>
          <w:iCs/>
          <w:color w:val="72A376" w:themeColor="accent1"/>
          <w:sz w:val="26"/>
          <w:szCs w:val="26"/>
        </w:rPr>
        <w:t>Freelance Writer |</w:t>
      </w:r>
    </w:p>
    <w:p w:rsidR="00631A05" w:rsidRDefault="00631A05" w:rsidP="00B13C36">
      <w:pPr>
        <w:rPr>
          <w:rStyle w:val="Emphasis"/>
          <w:iCs w:val="0"/>
        </w:rPr>
      </w:pPr>
      <w:r>
        <w:rPr>
          <w:rStyle w:val="IntenseEmphasis"/>
          <w:bCs w:val="0"/>
          <w:iCs w:val="0"/>
        </w:rPr>
        <w:t>Content writing, B</w:t>
      </w:r>
      <w:r w:rsidRPr="00631A05">
        <w:rPr>
          <w:rStyle w:val="IntenseEmphasis"/>
          <w:bCs w:val="0"/>
          <w:iCs w:val="0"/>
        </w:rPr>
        <w:t>log writing, and Web Copies</w:t>
      </w:r>
      <w:r>
        <w:rPr>
          <w:rFonts w:asciiTheme="majorHAnsi" w:eastAsiaTheme="majorEastAsia" w:hAnsiTheme="majorHAnsi" w:cstheme="majorBidi"/>
          <w:bCs/>
          <w:iCs/>
          <w:color w:val="72A376" w:themeColor="accent1"/>
          <w:sz w:val="26"/>
          <w:szCs w:val="26"/>
        </w:rPr>
        <w:t xml:space="preserve"> </w:t>
      </w:r>
      <w:r w:rsidRPr="00631A05">
        <w:rPr>
          <w:rStyle w:val="Emphasis"/>
          <w:iCs w:val="0"/>
        </w:rPr>
        <w:t>2010-present</w:t>
      </w:r>
    </w:p>
    <w:p w:rsidR="00631A05" w:rsidRDefault="00631A05" w:rsidP="00B13C36">
      <w:pPr>
        <w:rPr>
          <w:rFonts w:asciiTheme="majorHAnsi" w:eastAsiaTheme="majorEastAsia" w:hAnsiTheme="majorHAnsi" w:cstheme="majorBidi"/>
          <w:bCs/>
          <w:color w:val="72A376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Cs/>
          <w:color w:val="72A376" w:themeColor="accent1"/>
          <w:sz w:val="26"/>
          <w:szCs w:val="26"/>
        </w:rPr>
        <w:lastRenderedPageBreak/>
        <w:t>Translator</w:t>
      </w:r>
    </w:p>
    <w:p w:rsidR="00631A05" w:rsidRDefault="00631A05" w:rsidP="00B13C36">
      <w:pPr>
        <w:rPr>
          <w:rStyle w:val="Emphasis"/>
          <w:bCs/>
        </w:rPr>
      </w:pPr>
      <w:r w:rsidRPr="00631A05">
        <w:rPr>
          <w:rStyle w:val="IntenseEmphasis"/>
        </w:rPr>
        <w:t>Review and translation</w:t>
      </w:r>
      <w:r w:rsidR="00DE3636">
        <w:rPr>
          <w:rStyle w:val="IntenseEmphasis"/>
        </w:rPr>
        <w:t>,</w:t>
      </w:r>
      <w:r w:rsidRPr="00631A05">
        <w:rPr>
          <w:rStyle w:val="IntenseEmphasis"/>
        </w:rPr>
        <w:t xml:space="preserve"> of Spanish to English and Spanish to Catalan</w:t>
      </w:r>
      <w:r>
        <w:rPr>
          <w:rStyle w:val="IntenseEmphasis"/>
        </w:rPr>
        <w:t xml:space="preserve"> </w:t>
      </w:r>
      <w:r w:rsidRPr="00631A05">
        <w:rPr>
          <w:rStyle w:val="Emphasis"/>
          <w:bCs/>
        </w:rPr>
        <w:t>2010-present</w:t>
      </w:r>
    </w:p>
    <w:p w:rsidR="00631A05" w:rsidRDefault="00631A05" w:rsidP="00B13C36">
      <w:pPr>
        <w:rPr>
          <w:rStyle w:val="Emphasis"/>
          <w:bCs/>
        </w:rPr>
      </w:pPr>
      <w:r>
        <w:rPr>
          <w:rStyle w:val="Emphasis"/>
          <w:bCs/>
        </w:rPr>
        <w:t>Languages:</w:t>
      </w:r>
    </w:p>
    <w:p w:rsidR="00631A05" w:rsidRPr="00631A05" w:rsidRDefault="00631A05" w:rsidP="00631A05">
      <w:pPr>
        <w:pStyle w:val="ListParagraph"/>
        <w:numPr>
          <w:ilvl w:val="0"/>
          <w:numId w:val="4"/>
        </w:numPr>
        <w:rPr>
          <w:rStyle w:val="Emphasis"/>
          <w:bCs/>
        </w:rPr>
      </w:pPr>
      <w:r w:rsidRPr="00631A05">
        <w:rPr>
          <w:rStyle w:val="Emphasis"/>
          <w:bCs/>
        </w:rPr>
        <w:t>Native English</w:t>
      </w:r>
    </w:p>
    <w:p w:rsidR="00631A05" w:rsidRPr="00631A05" w:rsidRDefault="00631A05" w:rsidP="00631A05">
      <w:pPr>
        <w:pStyle w:val="ListParagraph"/>
        <w:numPr>
          <w:ilvl w:val="0"/>
          <w:numId w:val="4"/>
        </w:numPr>
        <w:rPr>
          <w:rStyle w:val="Emphasis"/>
          <w:bCs/>
        </w:rPr>
      </w:pPr>
      <w:r w:rsidRPr="00631A05">
        <w:rPr>
          <w:rStyle w:val="Emphasis"/>
          <w:bCs/>
        </w:rPr>
        <w:t>Fluent Spanish</w:t>
      </w:r>
    </w:p>
    <w:p w:rsidR="00631A05" w:rsidRPr="00631A05" w:rsidRDefault="00631A05" w:rsidP="00631A05">
      <w:pPr>
        <w:pStyle w:val="ListParagraph"/>
        <w:numPr>
          <w:ilvl w:val="0"/>
          <w:numId w:val="4"/>
        </w:numPr>
        <w:rPr>
          <w:rStyle w:val="Emphasis"/>
          <w:b/>
        </w:rPr>
      </w:pPr>
      <w:r w:rsidRPr="00631A05">
        <w:rPr>
          <w:rStyle w:val="Emphasis"/>
          <w:bCs/>
        </w:rPr>
        <w:t>Fluent Catalan</w:t>
      </w:r>
    </w:p>
    <w:p w:rsidR="00DE1B03" w:rsidRDefault="00076D1F">
      <w:pPr>
        <w:pStyle w:val="SectionHeading"/>
      </w:pPr>
      <w:r>
        <w:t>Skills</w:t>
      </w:r>
    </w:p>
    <w:p w:rsidR="003464C8" w:rsidRDefault="003464C8" w:rsidP="003464C8">
      <w:pPr>
        <w:rPr>
          <w:b/>
        </w:rPr>
      </w:pPr>
      <w:r w:rsidRPr="003464C8">
        <w:rPr>
          <w:b/>
        </w:rPr>
        <w:t>Writing</w:t>
      </w:r>
      <w:r>
        <w:rPr>
          <w:b/>
        </w:rPr>
        <w:t>:</w:t>
      </w:r>
    </w:p>
    <w:p w:rsidR="003464C8" w:rsidRPr="001A053B" w:rsidRDefault="001A053B" w:rsidP="001A053B">
      <w:pPr>
        <w:pStyle w:val="ListParagraph"/>
        <w:numPr>
          <w:ilvl w:val="0"/>
          <w:numId w:val="4"/>
        </w:numPr>
      </w:pPr>
      <w:r w:rsidRPr="001A053B">
        <w:t>English 1101 Composition and Rhetoric (DeKalb Technical College)</w:t>
      </w:r>
    </w:p>
    <w:p w:rsidR="001A053B" w:rsidRPr="001A053B" w:rsidRDefault="001A053B" w:rsidP="001A053B">
      <w:pPr>
        <w:pStyle w:val="ListParagraph"/>
        <w:numPr>
          <w:ilvl w:val="0"/>
          <w:numId w:val="4"/>
        </w:numPr>
      </w:pPr>
      <w:r w:rsidRPr="001A053B">
        <w:t xml:space="preserve">Content Writing </w:t>
      </w:r>
    </w:p>
    <w:p w:rsidR="001A053B" w:rsidRDefault="001A053B" w:rsidP="001A053B">
      <w:pPr>
        <w:pStyle w:val="ListParagraph"/>
        <w:numPr>
          <w:ilvl w:val="0"/>
          <w:numId w:val="4"/>
        </w:numPr>
      </w:pPr>
      <w:r w:rsidRPr="001A053B">
        <w:t>Technical Writing</w:t>
      </w:r>
    </w:p>
    <w:p w:rsidR="00631A05" w:rsidRPr="001A053B" w:rsidRDefault="00631A05" w:rsidP="001A053B">
      <w:pPr>
        <w:pStyle w:val="ListParagraph"/>
        <w:numPr>
          <w:ilvl w:val="0"/>
          <w:numId w:val="4"/>
        </w:numPr>
      </w:pPr>
      <w:r>
        <w:t>SEO Content Services</w:t>
      </w:r>
    </w:p>
    <w:p w:rsidR="001A053B" w:rsidRPr="003464C8" w:rsidRDefault="001A053B" w:rsidP="001A053B"/>
    <w:p w:rsidR="005B29FF" w:rsidRPr="00B13C36" w:rsidRDefault="005B29FF" w:rsidP="005B29FF">
      <w:pPr>
        <w:rPr>
          <w:b/>
        </w:rPr>
      </w:pPr>
      <w:r w:rsidRPr="00B13C36">
        <w:rPr>
          <w:b/>
        </w:rPr>
        <w:t>Computers, Communications and IT:</w:t>
      </w:r>
    </w:p>
    <w:p w:rsidR="005B29FF" w:rsidRDefault="00B13C36" w:rsidP="005B29FF">
      <w:r>
        <w:t xml:space="preserve">Computer </w:t>
      </w:r>
      <w:r w:rsidR="005B29FF">
        <w:t>Languages</w:t>
      </w:r>
      <w:r>
        <w:t>:</w:t>
      </w:r>
    </w:p>
    <w:p w:rsidR="00B13C36" w:rsidRDefault="00B13C36" w:rsidP="00B13C36">
      <w:pPr>
        <w:pStyle w:val="ListParagraph"/>
        <w:numPr>
          <w:ilvl w:val="0"/>
          <w:numId w:val="5"/>
        </w:numPr>
      </w:pPr>
      <w:r>
        <w:t>HTML</w:t>
      </w:r>
    </w:p>
    <w:p w:rsidR="00B13C36" w:rsidRDefault="00B13C36" w:rsidP="00B13C36">
      <w:pPr>
        <w:pStyle w:val="ListParagraph"/>
        <w:numPr>
          <w:ilvl w:val="0"/>
          <w:numId w:val="5"/>
        </w:numPr>
      </w:pPr>
      <w:r>
        <w:t>PHP</w:t>
      </w:r>
    </w:p>
    <w:p w:rsidR="00B13C36" w:rsidRDefault="00B13C36" w:rsidP="00B13C36">
      <w:pPr>
        <w:pStyle w:val="ListParagraph"/>
        <w:numPr>
          <w:ilvl w:val="0"/>
          <w:numId w:val="5"/>
        </w:numPr>
      </w:pPr>
      <w:r>
        <w:t>CSS</w:t>
      </w:r>
    </w:p>
    <w:p w:rsidR="00B13C36" w:rsidRDefault="00B13C36" w:rsidP="00B13C36">
      <w:pPr>
        <w:pStyle w:val="ListParagraph"/>
        <w:numPr>
          <w:ilvl w:val="0"/>
          <w:numId w:val="5"/>
        </w:numPr>
      </w:pPr>
      <w:r>
        <w:t>JavaScript</w:t>
      </w:r>
    </w:p>
    <w:p w:rsidR="003464C8" w:rsidRDefault="003464C8" w:rsidP="003464C8">
      <w:r>
        <w:t>Programs:</w:t>
      </w:r>
    </w:p>
    <w:p w:rsidR="003464C8" w:rsidRDefault="003464C8" w:rsidP="003464C8">
      <w:pPr>
        <w:pStyle w:val="ListParagraph"/>
        <w:numPr>
          <w:ilvl w:val="0"/>
          <w:numId w:val="9"/>
        </w:numPr>
      </w:pPr>
      <w:r>
        <w:t>Microsoft Office Suite</w:t>
      </w:r>
    </w:p>
    <w:p w:rsidR="003464C8" w:rsidRDefault="003464C8" w:rsidP="003464C8">
      <w:pPr>
        <w:pStyle w:val="ListParagraph"/>
        <w:numPr>
          <w:ilvl w:val="0"/>
          <w:numId w:val="9"/>
        </w:numPr>
      </w:pPr>
      <w:r>
        <w:t>Adobe Dreamweaver, Photoshop, and Illustrator</w:t>
      </w:r>
    </w:p>
    <w:p w:rsidR="003464C8" w:rsidRDefault="003464C8" w:rsidP="003464C8">
      <w:pPr>
        <w:pStyle w:val="ListParagraph"/>
        <w:numPr>
          <w:ilvl w:val="0"/>
          <w:numId w:val="9"/>
        </w:numPr>
      </w:pPr>
      <w:r>
        <w:t>Gimp</w:t>
      </w:r>
    </w:p>
    <w:p w:rsidR="003464C8" w:rsidRDefault="003464C8" w:rsidP="003464C8">
      <w:pPr>
        <w:pStyle w:val="ListParagraph"/>
        <w:numPr>
          <w:ilvl w:val="0"/>
          <w:numId w:val="9"/>
        </w:numPr>
      </w:pPr>
      <w:r>
        <w:t>InkScape</w:t>
      </w:r>
    </w:p>
    <w:p w:rsidR="00B13C36" w:rsidRDefault="00B13C36" w:rsidP="005B29FF">
      <w:r>
        <w:t>Databases:</w:t>
      </w:r>
    </w:p>
    <w:p w:rsidR="00B13C36" w:rsidRDefault="00B13C36" w:rsidP="00A051E0">
      <w:pPr>
        <w:pStyle w:val="ListParagraph"/>
        <w:numPr>
          <w:ilvl w:val="0"/>
          <w:numId w:val="6"/>
        </w:numPr>
      </w:pPr>
      <w:r>
        <w:t>Microsoft SQL</w:t>
      </w:r>
    </w:p>
    <w:p w:rsidR="00B13C36" w:rsidRDefault="00B13C36" w:rsidP="00A051E0">
      <w:pPr>
        <w:pStyle w:val="ListParagraph"/>
        <w:numPr>
          <w:ilvl w:val="0"/>
          <w:numId w:val="6"/>
        </w:numPr>
      </w:pPr>
      <w:r>
        <w:t>MySQL</w:t>
      </w:r>
    </w:p>
    <w:p w:rsidR="00A051E0" w:rsidRDefault="00A051E0" w:rsidP="00A051E0">
      <w:pPr>
        <w:pStyle w:val="ListParagraph"/>
        <w:numPr>
          <w:ilvl w:val="0"/>
          <w:numId w:val="6"/>
        </w:numPr>
      </w:pPr>
      <w:r>
        <w:t>Oracle</w:t>
      </w:r>
    </w:p>
    <w:p w:rsidR="00A051E0" w:rsidRDefault="00A051E0" w:rsidP="00A051E0">
      <w:pPr>
        <w:pStyle w:val="ListParagraph"/>
        <w:numPr>
          <w:ilvl w:val="0"/>
          <w:numId w:val="6"/>
        </w:numPr>
      </w:pPr>
      <w:r>
        <w:t>Access</w:t>
      </w:r>
    </w:p>
    <w:p w:rsidR="00A051E0" w:rsidRDefault="00A051E0" w:rsidP="00A051E0">
      <w:r>
        <w:t>Operating Systems:</w:t>
      </w:r>
    </w:p>
    <w:p w:rsidR="00A051E0" w:rsidRDefault="00A051E0" w:rsidP="003464C8">
      <w:pPr>
        <w:pStyle w:val="ListParagraph"/>
        <w:numPr>
          <w:ilvl w:val="0"/>
          <w:numId w:val="7"/>
        </w:numPr>
      </w:pPr>
      <w:r>
        <w:t>Linux</w:t>
      </w:r>
    </w:p>
    <w:p w:rsidR="00A051E0" w:rsidRDefault="00A051E0" w:rsidP="003464C8">
      <w:pPr>
        <w:pStyle w:val="ListParagraph"/>
        <w:numPr>
          <w:ilvl w:val="0"/>
          <w:numId w:val="7"/>
        </w:numPr>
      </w:pPr>
      <w:r>
        <w:t>UNIX</w:t>
      </w:r>
    </w:p>
    <w:p w:rsidR="00A051E0" w:rsidRDefault="00A051E0" w:rsidP="003464C8">
      <w:pPr>
        <w:pStyle w:val="ListParagraph"/>
        <w:numPr>
          <w:ilvl w:val="0"/>
          <w:numId w:val="7"/>
        </w:numPr>
      </w:pPr>
      <w:r>
        <w:t>Windows</w:t>
      </w:r>
    </w:p>
    <w:p w:rsidR="00A051E0" w:rsidRDefault="00A051E0" w:rsidP="003464C8">
      <w:pPr>
        <w:pStyle w:val="ListParagraph"/>
        <w:numPr>
          <w:ilvl w:val="0"/>
          <w:numId w:val="7"/>
        </w:numPr>
      </w:pPr>
      <w:r>
        <w:lastRenderedPageBreak/>
        <w:t>Mac</w:t>
      </w:r>
    </w:p>
    <w:p w:rsidR="00A051E0" w:rsidRDefault="00A051E0" w:rsidP="00A051E0">
      <w:r>
        <w:t>Mobile Operating Systems:</w:t>
      </w:r>
    </w:p>
    <w:p w:rsidR="00A051E0" w:rsidRDefault="00A051E0" w:rsidP="003464C8">
      <w:pPr>
        <w:pStyle w:val="ListParagraph"/>
        <w:numPr>
          <w:ilvl w:val="0"/>
          <w:numId w:val="8"/>
        </w:numPr>
      </w:pPr>
      <w:r>
        <w:t>Android</w:t>
      </w:r>
    </w:p>
    <w:p w:rsidR="00A051E0" w:rsidRDefault="00A051E0" w:rsidP="003464C8">
      <w:pPr>
        <w:pStyle w:val="ListParagraph"/>
        <w:numPr>
          <w:ilvl w:val="0"/>
          <w:numId w:val="8"/>
        </w:numPr>
      </w:pPr>
      <w:r>
        <w:t>iOS</w:t>
      </w:r>
    </w:p>
    <w:p w:rsidR="00A051E0" w:rsidRDefault="003464C8" w:rsidP="003464C8">
      <w:pPr>
        <w:pStyle w:val="ListParagraph"/>
        <w:numPr>
          <w:ilvl w:val="0"/>
          <w:numId w:val="8"/>
        </w:numPr>
      </w:pPr>
      <w:r>
        <w:t>Window Mobile/Phone</w:t>
      </w:r>
    </w:p>
    <w:p w:rsidR="003464C8" w:rsidRDefault="003464C8" w:rsidP="003464C8">
      <w:pPr>
        <w:pStyle w:val="ListParagraph"/>
        <w:numPr>
          <w:ilvl w:val="0"/>
          <w:numId w:val="8"/>
        </w:numPr>
      </w:pPr>
      <w:r>
        <w:t xml:space="preserve">Blackberry </w:t>
      </w:r>
    </w:p>
    <w:p w:rsidR="003464C8" w:rsidRDefault="003464C8" w:rsidP="003464C8">
      <w:pPr>
        <w:pStyle w:val="ListParagraph"/>
        <w:numPr>
          <w:ilvl w:val="0"/>
          <w:numId w:val="8"/>
        </w:numPr>
      </w:pPr>
      <w:r>
        <w:t xml:space="preserve">Adobe </w:t>
      </w:r>
    </w:p>
    <w:p w:rsidR="003464C8" w:rsidRPr="003464C8" w:rsidRDefault="003464C8" w:rsidP="003464C8">
      <w:pPr>
        <w:rPr>
          <w:b/>
        </w:rPr>
      </w:pPr>
      <w:r w:rsidRPr="003464C8">
        <w:rPr>
          <w:b/>
        </w:rPr>
        <w:t>Construction and Real Estate:</w:t>
      </w:r>
    </w:p>
    <w:p w:rsidR="003464C8" w:rsidRPr="003464C8" w:rsidRDefault="003464C8" w:rsidP="00802FB0">
      <w:pPr>
        <w:pStyle w:val="ListParagraph"/>
        <w:numPr>
          <w:ilvl w:val="0"/>
          <w:numId w:val="8"/>
        </w:numPr>
      </w:pPr>
      <w:r w:rsidRPr="003464C8">
        <w:t>Project Management</w:t>
      </w:r>
    </w:p>
    <w:p w:rsidR="003464C8" w:rsidRDefault="003464C8" w:rsidP="00802FB0">
      <w:pPr>
        <w:pStyle w:val="ListParagraph"/>
        <w:numPr>
          <w:ilvl w:val="0"/>
          <w:numId w:val="8"/>
        </w:numPr>
      </w:pPr>
      <w:r w:rsidRPr="003464C8">
        <w:t>Carpentry</w:t>
      </w:r>
    </w:p>
    <w:p w:rsidR="00631A05" w:rsidRPr="003464C8" w:rsidRDefault="00631A05" w:rsidP="00802FB0">
      <w:pPr>
        <w:pStyle w:val="ListParagraph"/>
        <w:numPr>
          <w:ilvl w:val="0"/>
          <w:numId w:val="8"/>
        </w:numPr>
      </w:pPr>
      <w:r>
        <w:t>Green Building Standards</w:t>
      </w:r>
    </w:p>
    <w:p w:rsidR="003464C8" w:rsidRDefault="003464C8" w:rsidP="003464C8"/>
    <w:p w:rsidR="003464C8" w:rsidRDefault="003464C8" w:rsidP="003464C8"/>
    <w:p w:rsidR="003464C8" w:rsidRDefault="003464C8" w:rsidP="00A051E0"/>
    <w:p w:rsidR="00A051E0" w:rsidRDefault="00A051E0" w:rsidP="00A051E0">
      <w:r>
        <w:t xml:space="preserve"> </w:t>
      </w:r>
    </w:p>
    <w:p w:rsidR="00A051E0" w:rsidRDefault="00A051E0" w:rsidP="00A051E0"/>
    <w:p w:rsidR="00B13C36" w:rsidRDefault="00B13C36" w:rsidP="005B29FF"/>
    <w:p w:rsidR="00B13C36" w:rsidRDefault="00B13C36" w:rsidP="005B29FF"/>
    <w:p w:rsidR="005B29FF" w:rsidRDefault="005B29FF" w:rsidP="005B29FF"/>
    <w:p w:rsidR="005B29FF" w:rsidRDefault="005B29FF" w:rsidP="005B29FF"/>
    <w:p w:rsidR="00DE1B03" w:rsidRDefault="00DE1B03">
      <w:pPr>
        <w:spacing w:line="276" w:lineRule="auto"/>
      </w:pPr>
    </w:p>
    <w:sectPr w:rsidR="00DE1B03">
      <w:footerReference w:type="default" r:id="rId13"/>
      <w:headerReference w:type="first" r:id="rId14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A96" w:rsidRDefault="00793A96">
      <w:pPr>
        <w:spacing w:after="0" w:line="240" w:lineRule="auto"/>
      </w:pPr>
      <w:r>
        <w:separator/>
      </w:r>
    </w:p>
  </w:endnote>
  <w:endnote w:type="continuationSeparator" w:id="0">
    <w:p w:rsidR="00793A96" w:rsidRDefault="00793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ZYaoTi">
    <w:altName w:val="SimSun"/>
    <w:panose1 w:val="00000000000000000000"/>
    <w:charset w:val="86"/>
    <w:family w:val="roman"/>
    <w:notTrueType/>
    <w:pitch w:val="default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B03" w:rsidRDefault="00076D1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676a55 [3215]" stroked="f">
              <w10:wrap anchorx="margin" anchory="margin"/>
            </v:rect>
          </w:pict>
        </mc:Fallback>
      </mc:AlternateContent>
    </w:r>
  </w:p>
  <w:p w:rsidR="00DE1B03" w:rsidRDefault="00076D1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855D84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DE1B03" w:rsidRDefault="00DE3636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Mark N. Cato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" filled="f" stroked="f" strokeweight=".5pt">
              <v:textbox style="layout-flow:vertical;mso-fit-shape-to-text:t" inset="0,0,0,0">
                <w:txbxContent>
                  <w:p w:rsidR="00DE1B03" w:rsidRDefault="00DE3636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Mark N. Cato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A96" w:rsidRDefault="00793A96">
      <w:pPr>
        <w:spacing w:after="0" w:line="240" w:lineRule="auto"/>
      </w:pPr>
      <w:r>
        <w:separator/>
      </w:r>
    </w:p>
  </w:footnote>
  <w:footnote w:type="continuationSeparator" w:id="0">
    <w:p w:rsidR="00793A96" w:rsidRDefault="00793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B03" w:rsidRDefault="00076D1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676a55 [3215]" stroked="f">
              <w10:wrap anchorx="margin" anchory="margin"/>
            </v:rect>
          </w:pict>
        </mc:Fallback>
      </mc:AlternateContent>
    </w:r>
  </w:p>
  <w:p w:rsidR="00DE1B03" w:rsidRDefault="00DE1B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07FD"/>
    <w:multiLevelType w:val="hybridMultilevel"/>
    <w:tmpl w:val="7710423A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>
    <w:nsid w:val="141A5AD5"/>
    <w:multiLevelType w:val="hybridMultilevel"/>
    <w:tmpl w:val="C89C9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2E5BA3"/>
    <w:multiLevelType w:val="hybridMultilevel"/>
    <w:tmpl w:val="84EAA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5756A0"/>
    <w:multiLevelType w:val="hybridMultilevel"/>
    <w:tmpl w:val="0A780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3AC32DD"/>
    <w:multiLevelType w:val="hybridMultilevel"/>
    <w:tmpl w:val="1250C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D97472"/>
    <w:multiLevelType w:val="hybridMultilevel"/>
    <w:tmpl w:val="30F6C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9FF"/>
    <w:rsid w:val="00076D1F"/>
    <w:rsid w:val="001A053B"/>
    <w:rsid w:val="002A4E1D"/>
    <w:rsid w:val="003464C8"/>
    <w:rsid w:val="005B29FF"/>
    <w:rsid w:val="005C2471"/>
    <w:rsid w:val="00631A05"/>
    <w:rsid w:val="00747786"/>
    <w:rsid w:val="00793A96"/>
    <w:rsid w:val="00802FB0"/>
    <w:rsid w:val="00A051E0"/>
    <w:rsid w:val="00AC47D5"/>
    <w:rsid w:val="00B13C36"/>
    <w:rsid w:val="00C5598D"/>
    <w:rsid w:val="00DE1B03"/>
    <w:rsid w:val="00DE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2A376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676A55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2A37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27D5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676A55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2A37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27D55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2A376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676A55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2A37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27D5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676A55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2A37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27D55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2A376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676A55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676A55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2A376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2A376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676A55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2A376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676A55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B0CCB0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B0CCB0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75439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2A376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676A55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2A37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27D5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676A55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2A37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27D55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2A376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676A55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2A37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27D5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676A55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2A37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27D55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2A376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676A55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676A55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2A376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2A376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676A55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2A376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676A55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B0CCB0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B0CCB0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75439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Cato\AppData\Roaming\Microsoft\Templates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DDB67FB2FA84BEBAAE9B05C605EA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4987B-07A4-4511-8AC5-529B098D66D8}"/>
      </w:docPartPr>
      <w:docPartBody>
        <w:p w:rsidR="009178A1" w:rsidRDefault="00912C19">
          <w:pPr>
            <w:pStyle w:val="6DDB67FB2FA84BEBAAE9B05C605EA33A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E394BDE778CF4DD3B249F60B25A6F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A966-3078-4F79-A11C-944591CF3267}"/>
      </w:docPartPr>
      <w:docPartBody>
        <w:p w:rsidR="009178A1" w:rsidRDefault="00AF6C6F" w:rsidP="00AF6C6F">
          <w:pPr>
            <w:pStyle w:val="E394BDE778CF4DD3B249F60B25A6F39A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9E666FE6F2184086846252B773F01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E667C-5D5A-45A2-BE16-6555E0C24717}"/>
      </w:docPartPr>
      <w:docPartBody>
        <w:p w:rsidR="009178A1" w:rsidRDefault="00AF6C6F" w:rsidP="00AF6C6F">
          <w:pPr>
            <w:pStyle w:val="9E666FE6F2184086846252B773F01EE5"/>
          </w:pPr>
          <w:r>
            <w:rPr>
              <w:rStyle w:val="PlaceholderText"/>
            </w:rPr>
            <w:t>[Type your e-mail]</w:t>
          </w:r>
        </w:p>
      </w:docPartBody>
    </w:docPart>
    <w:docPart>
      <w:docPartPr>
        <w:name w:val="806E7276AD2744F3B1D7CC3DBFE801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D0A07-2F54-444F-90C6-96B3FCDCEF44}"/>
      </w:docPartPr>
      <w:docPartBody>
        <w:p w:rsidR="009178A1" w:rsidRDefault="00AF6C6F" w:rsidP="00AF6C6F">
          <w:pPr>
            <w:pStyle w:val="806E7276AD2744F3B1D7CC3DBFE80132"/>
          </w:pPr>
          <w:r>
            <w:rPr>
              <w:rStyle w:val="PlaceholderText"/>
            </w:rPr>
            <w:t>[Type your address]</w:t>
          </w:r>
        </w:p>
      </w:docPartBody>
    </w:docPart>
    <w:docPart>
      <w:docPartPr>
        <w:name w:val="49CBEE5A9F7C45C4B79B1BED2E0E0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07EBE-E468-42B3-8D04-4FCF27FE60DC}"/>
      </w:docPartPr>
      <w:docPartBody>
        <w:p w:rsidR="009178A1" w:rsidRDefault="00AF6C6F" w:rsidP="00AF6C6F">
          <w:pPr>
            <w:pStyle w:val="49CBEE5A9F7C45C4B79B1BED2E0E00EE"/>
          </w:pPr>
          <w:r>
            <w:rPr>
              <w:rStyle w:val="PlaceholderText"/>
            </w:rPr>
            <w:t>[Type your phone number]</w:t>
          </w:r>
        </w:p>
      </w:docPartBody>
    </w:docPart>
    <w:docPart>
      <w:docPartPr>
        <w:name w:val="70EEC9D677264529A1BC57AA974DC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E5F16-B740-4BE1-84CA-CB74EB446E19}"/>
      </w:docPartPr>
      <w:docPartBody>
        <w:p w:rsidR="009178A1" w:rsidRDefault="00AF6C6F" w:rsidP="00AF6C6F">
          <w:pPr>
            <w:pStyle w:val="70EEC9D677264529A1BC57AA974DCA90"/>
          </w:pPr>
          <w:r>
            <w:rPr>
              <w:rStyle w:val="PlaceholderText"/>
            </w:rPr>
            <w:t>[Type your website]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ZYaoTi">
    <w:altName w:val="SimSun"/>
    <w:panose1 w:val="00000000000000000000"/>
    <w:charset w:val="86"/>
    <w:family w:val="roman"/>
    <w:notTrueType/>
    <w:pitch w:val="default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C6F"/>
    <w:rsid w:val="00912C19"/>
    <w:rsid w:val="009178A1"/>
    <w:rsid w:val="00AF0E96"/>
    <w:rsid w:val="00AF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AF6C6F"/>
    <w:rPr>
      <w:color w:val="808080"/>
    </w:rPr>
  </w:style>
  <w:style w:type="paragraph" w:customStyle="1" w:styleId="6DDB67FB2FA84BEBAAE9B05C605EA33A">
    <w:name w:val="6DDB67FB2FA84BEBAAE9B05C605EA33A"/>
  </w:style>
  <w:style w:type="paragraph" w:customStyle="1" w:styleId="BDC81D7195F4406393408D101A62B24C">
    <w:name w:val="BDC81D7195F4406393408D101A62B24C"/>
  </w:style>
  <w:style w:type="paragraph" w:customStyle="1" w:styleId="DD3F22BC592C43B6AEEE87C97E553254">
    <w:name w:val="DD3F22BC592C43B6AEEE87C97E553254"/>
  </w:style>
  <w:style w:type="paragraph" w:customStyle="1" w:styleId="804589F41A9146D297AF5363D02F2367">
    <w:name w:val="804589F41A9146D297AF5363D02F2367"/>
  </w:style>
  <w:style w:type="paragraph" w:customStyle="1" w:styleId="52109B69AB9A42EBA256817AB2D93CD5">
    <w:name w:val="52109B69AB9A42EBA256817AB2D93CD5"/>
  </w:style>
  <w:style w:type="paragraph" w:customStyle="1" w:styleId="C32170AAE6224388A70443F9E6BEA8B6">
    <w:name w:val="C32170AAE6224388A70443F9E6BEA8B6"/>
  </w:style>
  <w:style w:type="paragraph" w:customStyle="1" w:styleId="947DEA7CCD4E4BAEA9F8F8DAE9984C86">
    <w:name w:val="947DEA7CCD4E4BAEA9F8F8DAE9984C86"/>
  </w:style>
  <w:style w:type="paragraph" w:customStyle="1" w:styleId="E020E0AB7EC44F2B8465DF4238233CE0">
    <w:name w:val="E020E0AB7EC44F2B8465DF4238233CE0"/>
  </w:style>
  <w:style w:type="paragraph" w:customStyle="1" w:styleId="82B69E8E8D894FA2B31DF0F7B84E186C">
    <w:name w:val="82B69E8E8D894FA2B31DF0F7B84E186C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1F497D" w:themeColor="text2"/>
    </w:rPr>
  </w:style>
  <w:style w:type="paragraph" w:customStyle="1" w:styleId="4D080E3A2C024A60BF75709D6BC4BD52">
    <w:name w:val="4D080E3A2C024A60BF75709D6BC4BD52"/>
  </w:style>
  <w:style w:type="paragraph" w:customStyle="1" w:styleId="473C98F6A73D4093951F989EAE6A8D20">
    <w:name w:val="473C98F6A73D4093951F989EAE6A8D20"/>
  </w:style>
  <w:style w:type="paragraph" w:customStyle="1" w:styleId="47535AB7A39D4FEC8E85511821514C86">
    <w:name w:val="47535AB7A39D4FEC8E85511821514C86"/>
  </w:style>
  <w:style w:type="paragraph" w:customStyle="1" w:styleId="480A072BCE6A4931A170363B077E0AF1">
    <w:name w:val="480A072BCE6A4931A170363B077E0AF1"/>
  </w:style>
  <w:style w:type="paragraph" w:customStyle="1" w:styleId="46A01290A97146F0A0D6BACF619B99ED">
    <w:name w:val="46A01290A97146F0A0D6BACF619B99ED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7A89E2408F5D4220BBD27E413D369342">
    <w:name w:val="7A89E2408F5D4220BBD27E413D369342"/>
  </w:style>
  <w:style w:type="paragraph" w:customStyle="1" w:styleId="F1006AFA0B034F8992817E491C69731E">
    <w:name w:val="F1006AFA0B034F8992817E491C69731E"/>
  </w:style>
  <w:style w:type="paragraph" w:customStyle="1" w:styleId="57F86B72D57D4038A81D6E92F6BD10D2">
    <w:name w:val="57F86B72D57D4038A81D6E92F6BD10D2"/>
  </w:style>
  <w:style w:type="paragraph" w:customStyle="1" w:styleId="465ECA1141FA4C4A8299C48605221E4C">
    <w:name w:val="465ECA1141FA4C4A8299C48605221E4C"/>
  </w:style>
  <w:style w:type="paragraph" w:customStyle="1" w:styleId="BB6BA7C4649D440F896463C1BD15E071">
    <w:name w:val="BB6BA7C4649D440F896463C1BD15E071"/>
    <w:rsid w:val="00AF6C6F"/>
  </w:style>
  <w:style w:type="paragraph" w:customStyle="1" w:styleId="033C6BCC5D4445478EAA33056CAD7B4B">
    <w:name w:val="033C6BCC5D4445478EAA33056CAD7B4B"/>
    <w:rsid w:val="00AF6C6F"/>
  </w:style>
  <w:style w:type="paragraph" w:customStyle="1" w:styleId="4DCBE92451834A499B8EA940559A23F6">
    <w:name w:val="4DCBE92451834A499B8EA940559A23F6"/>
    <w:rsid w:val="00AF6C6F"/>
  </w:style>
  <w:style w:type="paragraph" w:customStyle="1" w:styleId="133809034BBE4528989D7D6533D72CA6">
    <w:name w:val="133809034BBE4528989D7D6533D72CA6"/>
    <w:rsid w:val="00AF6C6F"/>
  </w:style>
  <w:style w:type="paragraph" w:customStyle="1" w:styleId="138465838BC14A87932D9DF703D6F5F5">
    <w:name w:val="138465838BC14A87932D9DF703D6F5F5"/>
    <w:rsid w:val="00AF6C6F"/>
  </w:style>
  <w:style w:type="paragraph" w:customStyle="1" w:styleId="FF47C8D474F045B1991ED2E5625B832B">
    <w:name w:val="FF47C8D474F045B1991ED2E5625B832B"/>
    <w:rsid w:val="00AF6C6F"/>
  </w:style>
  <w:style w:type="paragraph" w:customStyle="1" w:styleId="7C0B18C255AC45709255C612437E3477">
    <w:name w:val="7C0B18C255AC45709255C612437E3477"/>
    <w:rsid w:val="00AF6C6F"/>
  </w:style>
  <w:style w:type="paragraph" w:customStyle="1" w:styleId="38656FCBADF548D7B56FCF4D004B5B31">
    <w:name w:val="38656FCBADF548D7B56FCF4D004B5B31"/>
    <w:rsid w:val="00AF6C6F"/>
  </w:style>
  <w:style w:type="paragraph" w:customStyle="1" w:styleId="2D9C88977B9D443A999E12B99250E489">
    <w:name w:val="2D9C88977B9D443A999E12B99250E489"/>
    <w:rsid w:val="00AF6C6F"/>
  </w:style>
  <w:style w:type="paragraph" w:customStyle="1" w:styleId="CA7F8D73FA234681A26BB091E3F0F929">
    <w:name w:val="CA7F8D73FA234681A26BB091E3F0F929"/>
    <w:rsid w:val="00AF6C6F"/>
  </w:style>
  <w:style w:type="paragraph" w:customStyle="1" w:styleId="E394BDE778CF4DD3B249F60B25A6F39A">
    <w:name w:val="E394BDE778CF4DD3B249F60B25A6F39A"/>
    <w:rsid w:val="00AF6C6F"/>
  </w:style>
  <w:style w:type="paragraph" w:customStyle="1" w:styleId="9E666FE6F2184086846252B773F01EE5">
    <w:name w:val="9E666FE6F2184086846252B773F01EE5"/>
    <w:rsid w:val="00AF6C6F"/>
  </w:style>
  <w:style w:type="paragraph" w:customStyle="1" w:styleId="806E7276AD2744F3B1D7CC3DBFE80132">
    <w:name w:val="806E7276AD2744F3B1D7CC3DBFE80132"/>
    <w:rsid w:val="00AF6C6F"/>
  </w:style>
  <w:style w:type="paragraph" w:customStyle="1" w:styleId="49CBEE5A9F7C45C4B79B1BED2E0E00EE">
    <w:name w:val="49CBEE5A9F7C45C4B79B1BED2E0E00EE"/>
    <w:rsid w:val="00AF6C6F"/>
  </w:style>
  <w:style w:type="paragraph" w:customStyle="1" w:styleId="70EEC9D677264529A1BC57AA974DCA90">
    <w:name w:val="70EEC9D677264529A1BC57AA974DCA90"/>
    <w:rsid w:val="00AF6C6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AF6C6F"/>
    <w:rPr>
      <w:color w:val="808080"/>
    </w:rPr>
  </w:style>
  <w:style w:type="paragraph" w:customStyle="1" w:styleId="6DDB67FB2FA84BEBAAE9B05C605EA33A">
    <w:name w:val="6DDB67FB2FA84BEBAAE9B05C605EA33A"/>
  </w:style>
  <w:style w:type="paragraph" w:customStyle="1" w:styleId="BDC81D7195F4406393408D101A62B24C">
    <w:name w:val="BDC81D7195F4406393408D101A62B24C"/>
  </w:style>
  <w:style w:type="paragraph" w:customStyle="1" w:styleId="DD3F22BC592C43B6AEEE87C97E553254">
    <w:name w:val="DD3F22BC592C43B6AEEE87C97E553254"/>
  </w:style>
  <w:style w:type="paragraph" w:customStyle="1" w:styleId="804589F41A9146D297AF5363D02F2367">
    <w:name w:val="804589F41A9146D297AF5363D02F2367"/>
  </w:style>
  <w:style w:type="paragraph" w:customStyle="1" w:styleId="52109B69AB9A42EBA256817AB2D93CD5">
    <w:name w:val="52109B69AB9A42EBA256817AB2D93CD5"/>
  </w:style>
  <w:style w:type="paragraph" w:customStyle="1" w:styleId="C32170AAE6224388A70443F9E6BEA8B6">
    <w:name w:val="C32170AAE6224388A70443F9E6BEA8B6"/>
  </w:style>
  <w:style w:type="paragraph" w:customStyle="1" w:styleId="947DEA7CCD4E4BAEA9F8F8DAE9984C86">
    <w:name w:val="947DEA7CCD4E4BAEA9F8F8DAE9984C86"/>
  </w:style>
  <w:style w:type="paragraph" w:customStyle="1" w:styleId="E020E0AB7EC44F2B8465DF4238233CE0">
    <w:name w:val="E020E0AB7EC44F2B8465DF4238233CE0"/>
  </w:style>
  <w:style w:type="paragraph" w:customStyle="1" w:styleId="82B69E8E8D894FA2B31DF0F7B84E186C">
    <w:name w:val="82B69E8E8D894FA2B31DF0F7B84E186C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1F497D" w:themeColor="text2"/>
    </w:rPr>
  </w:style>
  <w:style w:type="paragraph" w:customStyle="1" w:styleId="4D080E3A2C024A60BF75709D6BC4BD52">
    <w:name w:val="4D080E3A2C024A60BF75709D6BC4BD52"/>
  </w:style>
  <w:style w:type="paragraph" w:customStyle="1" w:styleId="473C98F6A73D4093951F989EAE6A8D20">
    <w:name w:val="473C98F6A73D4093951F989EAE6A8D20"/>
  </w:style>
  <w:style w:type="paragraph" w:customStyle="1" w:styleId="47535AB7A39D4FEC8E85511821514C86">
    <w:name w:val="47535AB7A39D4FEC8E85511821514C86"/>
  </w:style>
  <w:style w:type="paragraph" w:customStyle="1" w:styleId="480A072BCE6A4931A170363B077E0AF1">
    <w:name w:val="480A072BCE6A4931A170363B077E0AF1"/>
  </w:style>
  <w:style w:type="paragraph" w:customStyle="1" w:styleId="46A01290A97146F0A0D6BACF619B99ED">
    <w:name w:val="46A01290A97146F0A0D6BACF619B99ED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7A89E2408F5D4220BBD27E413D369342">
    <w:name w:val="7A89E2408F5D4220BBD27E413D369342"/>
  </w:style>
  <w:style w:type="paragraph" w:customStyle="1" w:styleId="F1006AFA0B034F8992817E491C69731E">
    <w:name w:val="F1006AFA0B034F8992817E491C69731E"/>
  </w:style>
  <w:style w:type="paragraph" w:customStyle="1" w:styleId="57F86B72D57D4038A81D6E92F6BD10D2">
    <w:name w:val="57F86B72D57D4038A81D6E92F6BD10D2"/>
  </w:style>
  <w:style w:type="paragraph" w:customStyle="1" w:styleId="465ECA1141FA4C4A8299C48605221E4C">
    <w:name w:val="465ECA1141FA4C4A8299C48605221E4C"/>
  </w:style>
  <w:style w:type="paragraph" w:customStyle="1" w:styleId="BB6BA7C4649D440F896463C1BD15E071">
    <w:name w:val="BB6BA7C4649D440F896463C1BD15E071"/>
    <w:rsid w:val="00AF6C6F"/>
  </w:style>
  <w:style w:type="paragraph" w:customStyle="1" w:styleId="033C6BCC5D4445478EAA33056CAD7B4B">
    <w:name w:val="033C6BCC5D4445478EAA33056CAD7B4B"/>
    <w:rsid w:val="00AF6C6F"/>
  </w:style>
  <w:style w:type="paragraph" w:customStyle="1" w:styleId="4DCBE92451834A499B8EA940559A23F6">
    <w:name w:val="4DCBE92451834A499B8EA940559A23F6"/>
    <w:rsid w:val="00AF6C6F"/>
  </w:style>
  <w:style w:type="paragraph" w:customStyle="1" w:styleId="133809034BBE4528989D7D6533D72CA6">
    <w:name w:val="133809034BBE4528989D7D6533D72CA6"/>
    <w:rsid w:val="00AF6C6F"/>
  </w:style>
  <w:style w:type="paragraph" w:customStyle="1" w:styleId="138465838BC14A87932D9DF703D6F5F5">
    <w:name w:val="138465838BC14A87932D9DF703D6F5F5"/>
    <w:rsid w:val="00AF6C6F"/>
  </w:style>
  <w:style w:type="paragraph" w:customStyle="1" w:styleId="FF47C8D474F045B1991ED2E5625B832B">
    <w:name w:val="FF47C8D474F045B1991ED2E5625B832B"/>
    <w:rsid w:val="00AF6C6F"/>
  </w:style>
  <w:style w:type="paragraph" w:customStyle="1" w:styleId="7C0B18C255AC45709255C612437E3477">
    <w:name w:val="7C0B18C255AC45709255C612437E3477"/>
    <w:rsid w:val="00AF6C6F"/>
  </w:style>
  <w:style w:type="paragraph" w:customStyle="1" w:styleId="38656FCBADF548D7B56FCF4D004B5B31">
    <w:name w:val="38656FCBADF548D7B56FCF4D004B5B31"/>
    <w:rsid w:val="00AF6C6F"/>
  </w:style>
  <w:style w:type="paragraph" w:customStyle="1" w:styleId="2D9C88977B9D443A999E12B99250E489">
    <w:name w:val="2D9C88977B9D443A999E12B99250E489"/>
    <w:rsid w:val="00AF6C6F"/>
  </w:style>
  <w:style w:type="paragraph" w:customStyle="1" w:styleId="CA7F8D73FA234681A26BB091E3F0F929">
    <w:name w:val="CA7F8D73FA234681A26BB091E3F0F929"/>
    <w:rsid w:val="00AF6C6F"/>
  </w:style>
  <w:style w:type="paragraph" w:customStyle="1" w:styleId="E394BDE778CF4DD3B249F60B25A6F39A">
    <w:name w:val="E394BDE778CF4DD3B249F60B25A6F39A"/>
    <w:rsid w:val="00AF6C6F"/>
  </w:style>
  <w:style w:type="paragraph" w:customStyle="1" w:styleId="9E666FE6F2184086846252B773F01EE5">
    <w:name w:val="9E666FE6F2184086846252B773F01EE5"/>
    <w:rsid w:val="00AF6C6F"/>
  </w:style>
  <w:style w:type="paragraph" w:customStyle="1" w:styleId="806E7276AD2744F3B1D7CC3DBFE80132">
    <w:name w:val="806E7276AD2744F3B1D7CC3DBFE80132"/>
    <w:rsid w:val="00AF6C6F"/>
  </w:style>
  <w:style w:type="paragraph" w:customStyle="1" w:styleId="49CBEE5A9F7C45C4B79B1BED2E0E00EE">
    <w:name w:val="49CBEE5A9F7C45C4B79B1BED2E0E00EE"/>
    <w:rsid w:val="00AF6C6F"/>
  </w:style>
  <w:style w:type="paragraph" w:customStyle="1" w:styleId="70EEC9D677264529A1BC57AA974DCA90">
    <w:name w:val="70EEC9D677264529A1BC57AA974DCA90"/>
    <w:rsid w:val="00AF6C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Foundry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921 Bingham Lane, Stone Mountain, Georgia 30083 USA/ CL Montardo, 46, Calders (Barcelona), 08275 Spain</CompanyAddress>
  <CompanyPhone>(US) 404-392-7888-(Spain) +34-689-48-0290</CompanyPhone>
  <CompanyFax/>
  <CompanyEmail>mn.cato@hotmail.com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0E1B7B4A-56C7-47FC-A2DF-0FE98E5D8F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00A442-0524-4407-8DA4-0AAF23F66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83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N. Cato</dc:creator>
  <cp:lastModifiedBy>MarkCato</cp:lastModifiedBy>
  <cp:revision>7</cp:revision>
  <dcterms:created xsi:type="dcterms:W3CDTF">2012-10-21T16:24:00Z</dcterms:created>
  <dcterms:modified xsi:type="dcterms:W3CDTF">2012-10-21T18:30:00Z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TC018408399991</vt:lpwstr>
  </property>
</Properties>
</file>