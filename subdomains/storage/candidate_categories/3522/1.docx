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55F" w:rsidRDefault="00E8555F">
      <w:pPr>
        <w:pStyle w:val="Heading1"/>
      </w:pPr>
      <w:r>
        <w:t>“Barbie Flu” Seems to be Striking Hard over Celebrities</w:t>
      </w:r>
    </w:p>
    <w:p w:rsidR="00E8555F" w:rsidRDefault="00E8555F">
      <w:pPr>
        <w:rPr>
          <w:b/>
          <w:bCs/>
        </w:rPr>
      </w:pPr>
    </w:p>
    <w:p w:rsidR="00E8555F" w:rsidRDefault="00E8555F">
      <w:pPr>
        <w:ind w:firstLine="0"/>
      </w:pPr>
      <w:r>
        <w:t xml:space="preserve">The latest trends in plastic surgery are ensuring successful extreme styling for celebrities since ages. Now, this trend is badly bitten by “Barbie Flu” and obtaining Barbie’s vital statistics is highly impossible physically for humans, but this impossible nature is made it as a latest trend. Especially, women from Ukraine are falling badly for this trend. Valerie Lukyanova is the latest example in this context. The 21 years old Human Barbie has been talk of the trend for many weeks all over the Internet. Her latest video is </w:t>
      </w:r>
      <w:hyperlink r:id="rId4" w:history="1">
        <w:r>
          <w:rPr>
            <w:rStyle w:val="Hyperlink"/>
            <w:rFonts w:ascii="Calibri" w:hAnsi="Calibri" w:cs="Calibri"/>
          </w:rPr>
          <w:t>Valerie Lukyanova</w:t>
        </w:r>
      </w:hyperlink>
      <w:r>
        <w:t xml:space="preserve"> has been center stage for many discussions and doubts. Her head seems to be always little tilted to a side and Valerie explains this as a neck problem.</w:t>
      </w:r>
    </w:p>
    <w:p w:rsidR="00E8555F" w:rsidRDefault="00E8555F"/>
    <w:p w:rsidR="00E8555F" w:rsidRDefault="00E8555F">
      <w:pPr>
        <w:ind w:firstLine="0"/>
      </w:pPr>
      <w:r>
        <w:t xml:space="preserve">Let us keep aside all the controversies floating all around this Ukraine celebrity, but it gained international notoriety within a short span of time successfully. This kind of bizarre “living doll” kind of transformation and resulted fame motivating some more to follow the similar footsteps.  This is currently resulting into “Barbie Flu” all over the world quite significantly. Already two more Ukrainian female are creating waves in the media and trying to brand themselves living dolls. These two females are reportedly friends with current Barbie Doll fame Valerie. Olga Oleynik was the first reportedly followed those footsteps and later by Dominikis. </w:t>
      </w:r>
    </w:p>
    <w:p w:rsidR="00E8555F" w:rsidRDefault="00E8555F"/>
    <w:p w:rsidR="00E8555F" w:rsidRDefault="00E8555F">
      <w:pPr>
        <w:ind w:firstLine="0"/>
      </w:pPr>
      <w:r>
        <w:t xml:space="preserve">This “Barbie Flu” can be treated successfully through plastic surgery, and then there will be so many living dolls around us for sure. Here, so many gossips and doubts floating all around in this context. Valerie photos as Living Doll are totally different from her looks in the mentioned video. Many people blaming her as FRAUD and photos are creation through photoshopping. Her other videos are also not matching well with her photos online as a living doll. This is clearly indicating that obtaining curvy body like the popular Barbie Doll can be still a dream and plastic surgery cannot be of any reasonable help for this purpose. </w:t>
      </w:r>
    </w:p>
    <w:p w:rsidR="00E8555F" w:rsidRDefault="00E8555F"/>
    <w:p w:rsidR="00E8555F" w:rsidRDefault="00E8555F">
      <w:pPr>
        <w:ind w:firstLine="0"/>
      </w:pPr>
      <w:r>
        <w:t xml:space="preserve">There is another Living Doll came up in the middle and her name is Anastasiya Shpagina. This girl is reportedly 19 years old and everyone called her as Anime. Anime said, she hasn’t had any plastic surgery, but would be interested in making it as a choice one day soon. She achieved this kind of living doll looks purely through styling and other makeup alternatives. She keeps a regular tab over her diet too as the Barbie curvature figure maintenance deserves it.  Anime woke up every day at 5.0am to finish her styling and just endures through fruits and vegetables only. Her styling needs for this purpose includes fairy outfits, long hair, raccoon-like contact lenses and some more. </w:t>
      </w:r>
    </w:p>
    <w:p w:rsidR="00E8555F" w:rsidRDefault="00E8555F"/>
    <w:p w:rsidR="00E8555F" w:rsidRDefault="00E8555F">
      <w:pPr>
        <w:ind w:firstLine="0"/>
      </w:pPr>
      <w:r>
        <w:t>Definitely, Barbie kind of figure and looks are dream for every female celebrity all over the world, but there is no such plastic surgery breakthrough to turn someone into living doll. Plastic surgery procedures are always great up to a certain extent and to correct some of the existing flaws. It is not possible to bring total deserved new look through it. Skin care, makeup products and styling products can turn this interest successfully up to a certain extent, but not completely.  Any kind of wrong approaches can result into odd or bizarre results in return.</w:t>
      </w:r>
      <w:bookmarkStart w:id="0" w:name="_GoBack"/>
      <w:bookmarkEnd w:id="0"/>
    </w:p>
    <w:p w:rsidR="00E8555F" w:rsidRDefault="00E8555F">
      <w:pPr>
        <w:rPr>
          <w:b/>
          <w:bCs/>
        </w:rPr>
      </w:pPr>
    </w:p>
    <w:p w:rsidR="00E8555F" w:rsidRDefault="00E8555F">
      <w:pPr>
        <w:rPr>
          <w:b/>
          <w:bCs/>
        </w:rPr>
      </w:pPr>
    </w:p>
    <w:sectPr w:rsidR="00E8555F" w:rsidSect="00206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060F3"/>
    <w:rsid w:val="002060F3"/>
    <w:rsid w:val="003C4F42"/>
    <w:rsid w:val="00462B87"/>
    <w:rsid w:val="00C63448"/>
    <w:rsid w:val="00E8555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2"/>
    <w:pPr>
      <w:ind w:firstLine="432"/>
    </w:pPr>
    <w:rPr>
      <w:rFonts w:cs="Calibri"/>
    </w:rPr>
  </w:style>
  <w:style w:type="paragraph" w:styleId="Heading1">
    <w:name w:val="heading 1"/>
    <w:basedOn w:val="Normal"/>
    <w:next w:val="Normal"/>
    <w:link w:val="Heading1Char"/>
    <w:uiPriority w:val="99"/>
    <w:qFormat/>
    <w:rsid w:val="003C4F42"/>
    <w:pPr>
      <w:keepNext/>
      <w:ind w:firstLine="0"/>
      <w:outlineLvl w:val="0"/>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60F3"/>
    <w:rPr>
      <w:rFonts w:ascii="Cambria" w:hAnsi="Cambria" w:cs="Cambria"/>
      <w:b/>
      <w:bCs/>
      <w:kern w:val="32"/>
      <w:sz w:val="32"/>
      <w:szCs w:val="32"/>
    </w:rPr>
  </w:style>
  <w:style w:type="character" w:styleId="Hyperlink">
    <w:name w:val="Hyperlink"/>
    <w:basedOn w:val="DefaultParagraphFont"/>
    <w:uiPriority w:val="99"/>
    <w:rsid w:val="003C4F42"/>
    <w:rPr>
      <w:rFonts w:ascii="Times New Roman" w:hAnsi="Times New Roman"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hollywoodgossip.com/2012/11/valeria-lukyanova-human-barbie-bikini-photos-take-over-v-magaz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513</Words>
  <Characters>2926</Characters>
  <Application>Microsoft Office Outlook</Application>
  <DocSecurity>0</DocSecurity>
  <Lines>0</Lines>
  <Paragraphs>0</Paragraphs>
  <ScaleCrop>false</ScaleCrop>
  <Company>Chitkara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 Flu” Seems to be Striking Hard over Celebrities</dc:title>
  <dc:subject/>
  <dc:creator>Stacy</dc:creator>
  <cp:keywords/>
  <dc:description/>
  <cp:lastModifiedBy>Obriens</cp:lastModifiedBy>
  <cp:revision>2</cp:revision>
  <dcterms:created xsi:type="dcterms:W3CDTF">2012-11-23T12:53:00Z</dcterms:created>
  <dcterms:modified xsi:type="dcterms:W3CDTF">2012-11-23T12:53:00Z</dcterms:modified>
</cp:coreProperties>
</file>